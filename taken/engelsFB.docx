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EEEEE"/>
  <w:body>
    <w:tbl>
      <w:tblPr>
        <w:tblStyle w:val="TableGrid"/>
        <w:tblpPr w:leftFromText="141" w:rightFromText="141" w:vertAnchor="text" w:horzAnchor="margin" w:tblpXSpec="center" w:tblpY="1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6095"/>
      </w:tblGrid>
      <w:tr w:rsidR="008B4700" w14:paraId="614FCAF3" w14:textId="77777777" w:rsidTr="009A6329">
        <w:trPr>
          <w:trHeight w:val="699"/>
        </w:trPr>
        <w:sdt>
          <w:sdtPr>
            <w:id w:val="1713924177"/>
            <w:picture/>
          </w:sdtPr>
          <w:sdtEndPr/>
          <w:sdtContent>
            <w:tc>
              <w:tcPr>
                <w:tcW w:w="1276" w:type="dxa"/>
                <w:shd w:val="clear" w:color="auto" w:fill="FFFFFF" w:themeFill="background1"/>
              </w:tcPr>
              <w:p w14:paraId="374DA5BC" w14:textId="77777777" w:rsidR="008B4700" w:rsidRDefault="009A6329" w:rsidP="00913B6D">
                <w:r>
                  <w:rPr>
                    <w:noProof/>
                  </w:rPr>
                  <w:drawing>
                    <wp:inline distT="0" distB="0" distL="0" distR="0" wp14:anchorId="16AEB1CB" wp14:editId="22A7304F">
                      <wp:extent cx="569344" cy="569344"/>
                      <wp:effectExtent l="57150" t="57150" r="59690" b="59690"/>
                      <wp:docPr id="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2"/>
                              <pic:cNvPicPr>
                                <a:picLocks noChangeAspect="1" noChangeArrowheads="1"/>
                              </pic:cNvPicPr>
                            </pic:nvPicPr>
                            <pic:blipFill>
                              <a:blip r:embed="rId4"/>
                              <a:srcRect t="12959" b="12959"/>
                              <a:stretch>
                                <a:fillRect/>
                              </a:stretch>
                            </pic:blipFill>
                            <pic:spPr bwMode="auto">
                              <a:xfrm>
                                <a:off x="0" y="0"/>
                                <a:ext cx="569344" cy="569344"/>
                              </a:xfrm>
                              <a:prstGeom prst="ellipse">
                                <a:avLst/>
                              </a:prstGeom>
                              <a:ln w="190500" cap="rnd">
                                <a:noFill/>
                                <a:prstDash val="solid"/>
                              </a:ln>
                              <a:effectLst/>
                              <a:scene3d>
                                <a:camera prst="perspectiveFront" fov="5400000"/>
                                <a:lightRig rig="threePt" dir="t"/>
                              </a:scene3d>
                              <a:sp3d extrusionH="25400" contourW="12700">
                                <a:extrusionClr>
                                  <a:schemeClr val="bg1"/>
                                </a:extrusionClr>
                                <a:contourClr>
                                  <a:schemeClr val="bg1"/>
                                </a:contourClr>
                              </a:sp3d>
                            </pic:spPr>
                          </pic:pic>
                        </a:graphicData>
                      </a:graphic>
                    </wp:inline>
                  </w:drawing>
                </w:r>
              </w:p>
            </w:tc>
          </w:sdtContent>
        </w:sdt>
        <w:tc>
          <w:tcPr>
            <w:tcW w:w="6095" w:type="dxa"/>
            <w:shd w:val="clear" w:color="auto" w:fill="FFFFFF" w:themeFill="background1"/>
          </w:tcPr>
          <w:p w14:paraId="38DBFE68" w14:textId="77777777" w:rsidR="0083126C" w:rsidRDefault="00131933" w:rsidP="00913B6D">
            <w:r w:rsidRPr="00131933">
              <w:rPr>
                <w:noProof/>
                <w:color w:val="AEAAAA" w:themeColor="background2" w:themeShade="BF"/>
                <w:sz w:val="18"/>
                <w:szCs w:val="18"/>
              </w:rPr>
              <w:drawing>
                <wp:anchor distT="0" distB="0" distL="114300" distR="114300" simplePos="0" relativeHeight="251667456" behindDoc="0" locked="0" layoutInCell="1" allowOverlap="1" wp14:anchorId="399F5C51" wp14:editId="31A55CE7">
                  <wp:simplePos x="0" y="0"/>
                  <wp:positionH relativeFrom="column">
                    <wp:posOffset>3189377</wp:posOffset>
                  </wp:positionH>
                  <wp:positionV relativeFrom="paragraph">
                    <wp:posOffset>141893</wp:posOffset>
                  </wp:positionV>
                  <wp:extent cx="533400" cy="371475"/>
                  <wp:effectExtent l="0" t="0" r="0" b="952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33400" cy="371475"/>
                          </a:xfrm>
                          <a:prstGeom prst="rect">
                            <a:avLst/>
                          </a:prstGeom>
                        </pic:spPr>
                      </pic:pic>
                    </a:graphicData>
                  </a:graphic>
                </wp:anchor>
              </w:drawing>
            </w:r>
          </w:p>
          <w:sdt>
            <w:sdtPr>
              <w:id w:val="-1033505760"/>
              <w:placeholder>
                <w:docPart w:val="394E280CF78B46E895EAE57B803DE8A2"/>
              </w:placeholder>
            </w:sdtPr>
            <w:sdtEndPr/>
            <w:sdtContent>
              <w:p w14:paraId="6ABB9ED7" w14:textId="2B958B31" w:rsidR="0083126C" w:rsidRDefault="00B363DD" w:rsidP="00913B6D">
                <w:r>
                  <w:t>Sputnik Tech Solutions</w:t>
                </w:r>
              </w:p>
            </w:sdtContent>
          </w:sdt>
          <w:p w14:paraId="3AC98DC0" w14:textId="77777777" w:rsidR="008B4700" w:rsidRPr="0083126C" w:rsidRDefault="0083126C" w:rsidP="00913B6D">
            <w:pPr>
              <w:rPr>
                <w:sz w:val="18"/>
                <w:szCs w:val="18"/>
              </w:rPr>
            </w:pPr>
            <w:r w:rsidRPr="0083126C">
              <w:rPr>
                <w:color w:val="AEAAAA" w:themeColor="background2" w:themeShade="BF"/>
                <w:sz w:val="18"/>
                <w:szCs w:val="18"/>
              </w:rPr>
              <w:fldChar w:fldCharType="begin"/>
            </w:r>
            <w:r w:rsidRPr="0083126C">
              <w:rPr>
                <w:color w:val="AEAAAA" w:themeColor="background2" w:themeShade="BF"/>
                <w:sz w:val="18"/>
                <w:szCs w:val="18"/>
              </w:rPr>
              <w:instrText xml:space="preserve"> TIME \@ "yyyy-MM-dd HH:mm" </w:instrText>
            </w:r>
            <w:r w:rsidRPr="0083126C">
              <w:rPr>
                <w:color w:val="AEAAAA" w:themeColor="background2" w:themeShade="BF"/>
                <w:sz w:val="18"/>
                <w:szCs w:val="18"/>
              </w:rPr>
              <w:fldChar w:fldCharType="separate"/>
            </w:r>
            <w:r w:rsidR="00B363DD">
              <w:rPr>
                <w:noProof/>
                <w:color w:val="AEAAAA" w:themeColor="background2" w:themeShade="BF"/>
                <w:sz w:val="18"/>
                <w:szCs w:val="18"/>
              </w:rPr>
              <w:t>2021-11-17 11:22</w:t>
            </w:r>
            <w:r w:rsidRPr="0083126C">
              <w:rPr>
                <w:color w:val="AEAAAA" w:themeColor="background2" w:themeShade="BF"/>
                <w:sz w:val="18"/>
                <w:szCs w:val="18"/>
              </w:rPr>
              <w:fldChar w:fldCharType="end"/>
            </w:r>
            <w:r w:rsidR="00131933">
              <w:rPr>
                <w:color w:val="AEAAAA" w:themeColor="background2" w:themeShade="BF"/>
                <w:sz w:val="18"/>
                <w:szCs w:val="18"/>
              </w:rPr>
              <w:t xml:space="preserve"> </w:t>
            </w:r>
          </w:p>
        </w:tc>
      </w:tr>
      <w:tr w:rsidR="00913B6D" w:rsidRPr="0038582D" w14:paraId="5E2669A5" w14:textId="77777777" w:rsidTr="00EE06D3">
        <w:tc>
          <w:tcPr>
            <w:tcW w:w="7371" w:type="dxa"/>
            <w:gridSpan w:val="2"/>
            <w:shd w:val="clear" w:color="auto" w:fill="FFFFFF" w:themeFill="background1"/>
          </w:tcPr>
          <w:sdt>
            <w:sdtPr>
              <w:id w:val="1597898283"/>
              <w:placeholder>
                <w:docPart w:val="9B05BA99A99D4AC1A6BE119D9FBE3BB0"/>
              </w:placeholder>
            </w:sdtPr>
            <w:sdtEndPr/>
            <w:sdtContent>
              <w:p w14:paraId="62A7BB1A" w14:textId="77777777" w:rsidR="0054438A" w:rsidRDefault="0038582D" w:rsidP="00A502C0">
                <w:pPr>
                  <w:rPr>
                    <w:lang w:val="en-US"/>
                  </w:rPr>
                </w:pPr>
                <w:r w:rsidRPr="0038582D">
                  <w:rPr>
                    <w:lang w:val="en-US"/>
                  </w:rPr>
                  <w:t>Today we succesfully installed s</w:t>
                </w:r>
                <w:r>
                  <w:rPr>
                    <w:lang w:val="en-US"/>
                  </w:rPr>
                  <w:t xml:space="preserve">ome desktops at a secondary school in Waterloo. </w:t>
                </w:r>
              </w:p>
              <w:p w14:paraId="3FBD505C" w14:textId="77777777" w:rsidR="0054438A" w:rsidRDefault="0054438A" w:rsidP="00A502C0">
                <w:pPr>
                  <w:rPr>
                    <w:lang w:val="en-US"/>
                  </w:rPr>
                </w:pPr>
              </w:p>
              <w:p w14:paraId="38FA20CC" w14:textId="77777777" w:rsidR="0054438A" w:rsidRDefault="0038582D" w:rsidP="00A502C0">
                <w:pPr>
                  <w:rPr>
                    <w:lang w:val="en-US"/>
                  </w:rPr>
                </w:pPr>
                <w:r>
                  <w:rPr>
                    <w:lang w:val="en-US"/>
                  </w:rPr>
                  <w:t xml:space="preserve">The Athenee Royal de Waterloo asked us to help them modernize some of their language classrooms to help teachers monitor the inclass dialogues better. We immedialtly went to work and found the right </w:t>
                </w:r>
                <w:r w:rsidR="0054438A">
                  <w:rPr>
                    <w:lang w:val="en-US"/>
                  </w:rPr>
                  <w:t xml:space="preserve">computers for their budget. After this we started to prepare the desktops with monitoring software, VoIP software, McAfee antivirus and we installed a webfilter on their network so the attention of the students will be on the lesson and not on a video game or Netflix. </w:t>
                </w:r>
              </w:p>
              <w:p w14:paraId="2F277A1E" w14:textId="77777777" w:rsidR="0054438A" w:rsidRDefault="0054438A" w:rsidP="00A502C0">
                <w:pPr>
                  <w:rPr>
                    <w:lang w:val="en-US"/>
                  </w:rPr>
                </w:pPr>
              </w:p>
              <w:p w14:paraId="19B2D37E" w14:textId="60B9A732" w:rsidR="0054438A" w:rsidRDefault="0054438A" w:rsidP="00A502C0">
                <w:pPr>
                  <w:rPr>
                    <w:lang w:val="en-US"/>
                  </w:rPr>
                </w:pPr>
                <w:r>
                  <w:rPr>
                    <w:lang w:val="en-US"/>
                  </w:rPr>
                  <w:t xml:space="preserve">Do you have a project that you wanna realise </w:t>
                </w:r>
                <w:r w:rsidR="00354884">
                  <w:rPr>
                    <w:lang w:val="en-US"/>
                  </w:rPr>
                  <w:t>at</w:t>
                </w:r>
                <w:r>
                  <w:rPr>
                    <w:lang w:val="en-US"/>
                  </w:rPr>
                  <w:t xml:space="preserve"> your school? </w:t>
                </w:r>
              </w:p>
              <w:p w14:paraId="5332302C" w14:textId="2CCAD491" w:rsidR="00354884" w:rsidRDefault="0054438A" w:rsidP="00A502C0">
                <w:pPr>
                  <w:rPr>
                    <w:lang w:val="en-US"/>
                  </w:rPr>
                </w:pPr>
                <w:r>
                  <w:rPr>
                    <w:lang w:val="en-US"/>
                  </w:rPr>
                  <w:t>Don’t hesitate and contact us</w:t>
                </w:r>
                <w:r w:rsidR="00354884">
                  <w:rPr>
                    <w:lang w:val="en-US"/>
                  </w:rPr>
                  <w:t>!</w:t>
                </w:r>
              </w:p>
              <w:p w14:paraId="7C497F69" w14:textId="61FD4F38" w:rsidR="00354884" w:rsidRDefault="00354884" w:rsidP="00A502C0">
                <w:pPr>
                  <w:rPr>
                    <w:lang w:val="en-US"/>
                  </w:rPr>
                </w:pPr>
                <w:r>
                  <w:rPr>
                    <w:lang w:val="en-US"/>
                  </w:rPr>
                  <w:t>Our company specializes in the realization</w:t>
                </w:r>
                <w:r w:rsidR="008B3502">
                  <w:rPr>
                    <w:lang w:val="en-US"/>
                  </w:rPr>
                  <w:t xml:space="preserve"> </w:t>
                </w:r>
                <w:r>
                  <w:rPr>
                    <w:lang w:val="en-US"/>
                  </w:rPr>
                  <w:t xml:space="preserve">of </w:t>
                </w:r>
                <w:r w:rsidR="008B3502">
                  <w:rPr>
                    <w:lang w:val="en-US"/>
                  </w:rPr>
                  <w:t xml:space="preserve">technological modernizations in the classroom, we will help you find the right hardware and software for your school. </w:t>
                </w:r>
              </w:p>
              <w:p w14:paraId="17559AED" w14:textId="77777777" w:rsidR="00354884" w:rsidRDefault="00354884" w:rsidP="00A502C0">
                <w:pPr>
                  <w:rPr>
                    <w:lang w:val="en-US"/>
                  </w:rPr>
                </w:pPr>
              </w:p>
              <w:p w14:paraId="132C7AA4" w14:textId="62F56D8A" w:rsidR="00354884" w:rsidRDefault="00354884" w:rsidP="00A502C0">
                <w:pPr>
                  <w:rPr>
                    <w:lang w:val="en-US"/>
                  </w:rPr>
                </w:pPr>
                <w:hyperlink r:id="rId6" w:history="1">
                  <w:r w:rsidRPr="00043587">
                    <w:rPr>
                      <w:rStyle w:val="Hyperlink"/>
                      <w:lang w:val="en-US"/>
                    </w:rPr>
                    <w:t>Contact@SputnikTechSolutions.com</w:t>
                  </w:r>
                </w:hyperlink>
              </w:p>
              <w:p w14:paraId="5606CE55" w14:textId="1CB6D309" w:rsidR="00743370" w:rsidRPr="0038582D" w:rsidRDefault="00354884" w:rsidP="00A502C0">
                <w:pPr>
                  <w:rPr>
                    <w:lang w:val="en-US"/>
                  </w:rPr>
                </w:pPr>
                <w:r>
                  <w:rPr>
                    <w:lang w:val="en-US"/>
                  </w:rPr>
                  <w:t xml:space="preserve">+32 484 18 16 68  </w:t>
                </w:r>
              </w:p>
            </w:sdtContent>
          </w:sdt>
        </w:tc>
      </w:tr>
      <w:tr w:rsidR="00913B6D" w:rsidRPr="0038582D" w14:paraId="2C44CBD4" w14:textId="77777777" w:rsidTr="00EE06D3">
        <w:trPr>
          <w:trHeight w:val="1057"/>
        </w:trPr>
        <w:tc>
          <w:tcPr>
            <w:tcW w:w="7371" w:type="dxa"/>
            <w:gridSpan w:val="2"/>
            <w:shd w:val="clear" w:color="auto" w:fill="FFFFFF" w:themeFill="background1"/>
          </w:tcPr>
          <w:p w14:paraId="02AFC5D2" w14:textId="77777777" w:rsidR="00913B6D" w:rsidRPr="0038582D" w:rsidRDefault="00131933" w:rsidP="00913B6D">
            <w:pPr>
              <w:rPr>
                <w:lang w:val="en-US"/>
              </w:rPr>
            </w:pPr>
            <w:r w:rsidRPr="002A545C">
              <w:rPr>
                <w:noProof/>
              </w:rPr>
              <w:drawing>
                <wp:anchor distT="0" distB="0" distL="114300" distR="114300" simplePos="0" relativeHeight="251669504" behindDoc="0" locked="0" layoutInCell="1" allowOverlap="1" wp14:anchorId="2FE9DCB7" wp14:editId="39C5274E">
                  <wp:simplePos x="0" y="0"/>
                  <wp:positionH relativeFrom="column">
                    <wp:posOffset>-36195</wp:posOffset>
                  </wp:positionH>
                  <wp:positionV relativeFrom="paragraph">
                    <wp:posOffset>180340</wp:posOffset>
                  </wp:positionV>
                  <wp:extent cx="4639310" cy="733425"/>
                  <wp:effectExtent l="0" t="0" r="889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9310" cy="733425"/>
                          </a:xfrm>
                          <a:prstGeom prst="rect">
                            <a:avLst/>
                          </a:prstGeom>
                        </pic:spPr>
                      </pic:pic>
                    </a:graphicData>
                  </a:graphic>
                </wp:anchor>
              </w:drawing>
            </w:r>
          </w:p>
        </w:tc>
      </w:tr>
    </w:tbl>
    <w:p w14:paraId="664C42E1" w14:textId="77777777" w:rsidR="00B6509B" w:rsidRDefault="00913B6D">
      <w:r w:rsidRPr="00322EC0">
        <w:rPr>
          <w:noProof/>
        </w:rPr>
        <w:drawing>
          <wp:anchor distT="0" distB="0" distL="114300" distR="114300" simplePos="0" relativeHeight="251660288" behindDoc="1" locked="0" layoutInCell="1" allowOverlap="1" wp14:anchorId="5B81B878" wp14:editId="1A8ECB55">
            <wp:simplePos x="0" y="0"/>
            <wp:positionH relativeFrom="page">
              <wp:align>right</wp:align>
            </wp:positionH>
            <wp:positionV relativeFrom="paragraph">
              <wp:posOffset>-899795</wp:posOffset>
            </wp:positionV>
            <wp:extent cx="7624483" cy="542925"/>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24483" cy="542925"/>
                    </a:xfrm>
                    <a:prstGeom prst="rect">
                      <a:avLst/>
                    </a:prstGeom>
                  </pic:spPr>
                </pic:pic>
              </a:graphicData>
            </a:graphic>
            <wp14:sizeRelH relativeFrom="margin">
              <wp14:pctWidth>0</wp14:pctWidth>
            </wp14:sizeRelH>
            <wp14:sizeRelV relativeFrom="margin">
              <wp14:pctHeight>0</wp14:pctHeight>
            </wp14:sizeRelV>
          </wp:anchor>
        </w:drawing>
      </w:r>
    </w:p>
    <w:sectPr w:rsidR="00B650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cumentProtection w:edit="forms"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DD"/>
    <w:rsid w:val="00042718"/>
    <w:rsid w:val="000B75F3"/>
    <w:rsid w:val="00131933"/>
    <w:rsid w:val="001B38AF"/>
    <w:rsid w:val="00237B9F"/>
    <w:rsid w:val="00241820"/>
    <w:rsid w:val="002A545C"/>
    <w:rsid w:val="002F0291"/>
    <w:rsid w:val="00322EC0"/>
    <w:rsid w:val="00354884"/>
    <w:rsid w:val="003574FB"/>
    <w:rsid w:val="0038582D"/>
    <w:rsid w:val="003A4488"/>
    <w:rsid w:val="0054438A"/>
    <w:rsid w:val="00606FED"/>
    <w:rsid w:val="0069157D"/>
    <w:rsid w:val="00743370"/>
    <w:rsid w:val="007F62F0"/>
    <w:rsid w:val="0083126C"/>
    <w:rsid w:val="008324CA"/>
    <w:rsid w:val="00843462"/>
    <w:rsid w:val="008B3502"/>
    <w:rsid w:val="008B4700"/>
    <w:rsid w:val="00913B6D"/>
    <w:rsid w:val="0091729B"/>
    <w:rsid w:val="009A6329"/>
    <w:rsid w:val="009F379E"/>
    <w:rsid w:val="00A502C0"/>
    <w:rsid w:val="00AD202B"/>
    <w:rsid w:val="00B363DD"/>
    <w:rsid w:val="00B53CB7"/>
    <w:rsid w:val="00C50C1B"/>
    <w:rsid w:val="00DB2E64"/>
    <w:rsid w:val="00E852BB"/>
    <w:rsid w:val="00ED71DD"/>
    <w:rsid w:val="00EE06D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4267b2,#8d949e,#90949c,#5890ff,#dce6f8,#eee"/>
    </o:shapedefaults>
    <o:shapelayout v:ext="edit">
      <o:idmap v:ext="edit" data="1"/>
    </o:shapelayout>
  </w:shapeDefaults>
  <w:decimalSymbol w:val=","/>
  <w:listSeparator w:val=","/>
  <w14:docId w14:val="1CE357AD"/>
  <w15:chartTrackingRefBased/>
  <w15:docId w15:val="{0D03E431-36BF-4D49-8D9A-AD900473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3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3B6D"/>
    <w:rPr>
      <w:color w:val="808080"/>
    </w:rPr>
  </w:style>
  <w:style w:type="character" w:styleId="Hyperlink">
    <w:name w:val="Hyperlink"/>
    <w:basedOn w:val="DefaultParagraphFont"/>
    <w:uiPriority w:val="99"/>
    <w:unhideWhenUsed/>
    <w:rsid w:val="00354884"/>
    <w:rPr>
      <w:color w:val="0563C1" w:themeColor="hyperlink"/>
      <w:u w:val="single"/>
    </w:rPr>
  </w:style>
  <w:style w:type="character" w:styleId="UnresolvedMention">
    <w:name w:val="Unresolved Mention"/>
    <w:basedOn w:val="DefaultParagraphFont"/>
    <w:uiPriority w:val="99"/>
    <w:semiHidden/>
    <w:unhideWhenUsed/>
    <w:rsid w:val="00354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ntact@SputnikTechSolutions.com"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glossaryDocument" Target="glossary/document.xml"/><Relationship Id="rId4" Type="http://schemas.openxmlformats.org/officeDocument/2006/relationships/image" Target="media/image1.jpg"/><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vie\Downloads\Garvelink_Xavier_FacebookSjabloonV2.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4E280CF78B46E895EAE57B803DE8A2"/>
        <w:category>
          <w:name w:val="General"/>
          <w:gallery w:val="placeholder"/>
        </w:category>
        <w:types>
          <w:type w:val="bbPlcHdr"/>
        </w:types>
        <w:behaviors>
          <w:behavior w:val="content"/>
        </w:behaviors>
        <w:guid w:val="{52AABE61-39F8-49B2-BEB4-B8CE94633540}"/>
      </w:docPartPr>
      <w:docPartBody>
        <w:p w:rsidR="00000000" w:rsidRDefault="007A0933">
          <w:pPr>
            <w:pStyle w:val="394E280CF78B46E895EAE57B803DE8A2"/>
          </w:pPr>
          <w:r w:rsidRPr="00CA66C2">
            <w:rPr>
              <w:rStyle w:val="PlaceholderText"/>
            </w:rPr>
            <w:t>Klik of tik om tekst in te voeren.</w:t>
          </w:r>
        </w:p>
      </w:docPartBody>
    </w:docPart>
    <w:docPart>
      <w:docPartPr>
        <w:name w:val="9B05BA99A99D4AC1A6BE119D9FBE3BB0"/>
        <w:category>
          <w:name w:val="General"/>
          <w:gallery w:val="placeholder"/>
        </w:category>
        <w:types>
          <w:type w:val="bbPlcHdr"/>
        </w:types>
        <w:behaviors>
          <w:behavior w:val="content"/>
        </w:behaviors>
        <w:guid w:val="{24700221-A655-446F-B6FD-CA92EDB921EB}"/>
      </w:docPartPr>
      <w:docPartBody>
        <w:p w:rsidR="00000000" w:rsidRDefault="007A0933">
          <w:pPr>
            <w:pStyle w:val="9B05BA99A99D4AC1A6BE119D9FBE3BB0"/>
          </w:pPr>
          <w:r w:rsidRPr="00C85485">
            <w:rPr>
              <w:rStyle w:val="PlaceholderText"/>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33"/>
    <w:rsid w:val="007A093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4E280CF78B46E895EAE57B803DE8A2">
    <w:name w:val="394E280CF78B46E895EAE57B803DE8A2"/>
  </w:style>
  <w:style w:type="paragraph" w:customStyle="1" w:styleId="9B05BA99A99D4AC1A6BE119D9FBE3BB0">
    <w:name w:val="9B05BA99A99D4AC1A6BE119D9FBE3B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Garvelink_Xavier_FacebookSjabloonV2.4.dotx</Template>
  <TotalTime>34</TotalTime>
  <Pages>1</Pages>
  <Words>150</Words>
  <Characters>858</Characters>
  <Application>Microsoft Office Word</Application>
  <DocSecurity>0</DocSecurity>
  <Lines>7</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garvelink</dc:creator>
  <cp:keywords/>
  <dc:description/>
  <cp:lastModifiedBy>Xavier Garvelink</cp:lastModifiedBy>
  <cp:revision>4</cp:revision>
  <dcterms:created xsi:type="dcterms:W3CDTF">2021-11-17T10:22:00Z</dcterms:created>
  <dcterms:modified xsi:type="dcterms:W3CDTF">2021-11-17T10:56:00Z</dcterms:modified>
</cp:coreProperties>
</file>