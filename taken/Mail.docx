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862C" w14:textId="77777777" w:rsidR="00EE4A6B" w:rsidRPr="00C013D4" w:rsidRDefault="009B4F50" w:rsidP="00E51C33">
      <w:pPr>
        <w:rPr>
          <w:rFonts w:cs="Arial"/>
          <w:color w:val="000000"/>
          <w:szCs w:val="24"/>
        </w:rPr>
      </w:pPr>
      <w:r w:rsidRPr="009B4F50">
        <w:rPr>
          <w:noProof/>
        </w:rPr>
        <w:drawing>
          <wp:anchor distT="0" distB="0" distL="114300" distR="114300" simplePos="0" relativeHeight="251670528" behindDoc="1" locked="0" layoutInCell="1" allowOverlap="1" wp14:anchorId="4CA933AA" wp14:editId="122FE2C4">
            <wp:simplePos x="0" y="0"/>
            <wp:positionH relativeFrom="page">
              <wp:posOffset>-21590</wp:posOffset>
            </wp:positionH>
            <wp:positionV relativeFrom="paragraph">
              <wp:posOffset>-705485</wp:posOffset>
            </wp:positionV>
            <wp:extent cx="7560000" cy="10688400"/>
            <wp:effectExtent l="0" t="0" r="3175" b="0"/>
            <wp:wrapNone/>
            <wp:docPr id="44" name="Picture 44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BACKG_Tekengebied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B46DC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610A4FF2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63A9D193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04D9EC5E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374D7E35" w14:textId="77777777" w:rsidR="00EE4A6B" w:rsidRDefault="00EE4A6B" w:rsidP="00EE4A6B">
      <w:pPr>
        <w:jc w:val="center"/>
        <w:rPr>
          <w:rFonts w:cs="Arial"/>
          <w:color w:val="000000"/>
          <w:szCs w:val="24"/>
        </w:rPr>
      </w:pPr>
    </w:p>
    <w:p w14:paraId="32EF899A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2A7EA453" w14:textId="77777777" w:rsidR="00EE4A6B" w:rsidRDefault="00EE4A6B" w:rsidP="00EE4A6B">
      <w:pPr>
        <w:jc w:val="center"/>
        <w:rPr>
          <w:rFonts w:cs="Arial"/>
          <w:color w:val="000000"/>
          <w:szCs w:val="24"/>
        </w:rPr>
      </w:pPr>
    </w:p>
    <w:p w14:paraId="5772D3A6" w14:textId="77777777" w:rsidR="00EE4A6B" w:rsidRDefault="00EE4A6B" w:rsidP="00EE4A6B">
      <w:pPr>
        <w:jc w:val="center"/>
        <w:rPr>
          <w:rFonts w:cs="Arial"/>
          <w:color w:val="000000"/>
          <w:szCs w:val="24"/>
        </w:rPr>
      </w:pPr>
    </w:p>
    <w:p w14:paraId="6B2E7CCA" w14:textId="77777777" w:rsidR="006F5159" w:rsidRDefault="006F5159" w:rsidP="00EE4A6B">
      <w:pPr>
        <w:jc w:val="center"/>
        <w:rPr>
          <w:rFonts w:cs="Arial"/>
          <w:color w:val="000000"/>
          <w:szCs w:val="24"/>
        </w:rPr>
      </w:pPr>
    </w:p>
    <w:p w14:paraId="71764A64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6210C5A7" w14:textId="2897DB67" w:rsidR="00EE4A6B" w:rsidRPr="00C013D4" w:rsidRDefault="00F03796" w:rsidP="00960D98">
      <w:pPr>
        <w:pStyle w:val="Title"/>
      </w:pPr>
      <w:r>
        <w:t>E-mail naar een potentiële klant</w:t>
      </w:r>
    </w:p>
    <w:p w14:paraId="387B8417" w14:textId="06E8124F" w:rsidR="00EE4A6B" w:rsidRPr="00C013D4" w:rsidRDefault="00F03796" w:rsidP="00960D98">
      <w:pPr>
        <w:pStyle w:val="Subtitel"/>
      </w:pPr>
      <w:r>
        <w:t>Opdracht 2 GIP</w:t>
      </w:r>
    </w:p>
    <w:p w14:paraId="758739D3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5FC23AD4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3957B580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74DACB36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08B2BD0C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4C0B3486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64EAD73D" w14:textId="77777777" w:rsidR="00EE4A6B" w:rsidRDefault="00EE4A6B" w:rsidP="00EE4A6B">
      <w:pPr>
        <w:jc w:val="center"/>
        <w:rPr>
          <w:rFonts w:cs="Arial"/>
          <w:color w:val="000000"/>
          <w:szCs w:val="24"/>
        </w:rPr>
      </w:pPr>
    </w:p>
    <w:p w14:paraId="205021D8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3D2F1769" w14:textId="77777777" w:rsidR="00EE4A6B" w:rsidRDefault="00EE4A6B" w:rsidP="00EE4A6B">
      <w:pPr>
        <w:jc w:val="center"/>
        <w:rPr>
          <w:rFonts w:cs="Arial"/>
          <w:color w:val="000000"/>
          <w:szCs w:val="24"/>
        </w:rPr>
      </w:pPr>
    </w:p>
    <w:p w14:paraId="52A1FCF9" w14:textId="77777777" w:rsidR="00EE4A6B" w:rsidRDefault="00EE4A6B" w:rsidP="00EE4A6B">
      <w:pPr>
        <w:jc w:val="center"/>
        <w:rPr>
          <w:rFonts w:cs="Arial"/>
          <w:color w:val="000000"/>
          <w:szCs w:val="24"/>
        </w:rPr>
      </w:pPr>
    </w:p>
    <w:p w14:paraId="2B72B087" w14:textId="77777777" w:rsidR="006F5159" w:rsidRDefault="006F5159" w:rsidP="00EE4A6B">
      <w:pPr>
        <w:jc w:val="center"/>
        <w:rPr>
          <w:rFonts w:cs="Arial"/>
          <w:color w:val="000000"/>
          <w:szCs w:val="24"/>
        </w:rPr>
      </w:pPr>
    </w:p>
    <w:p w14:paraId="69EAFD3D" w14:textId="77777777" w:rsidR="00011972" w:rsidRPr="00C013D4" w:rsidRDefault="00011972" w:rsidP="00EE4A6B">
      <w:pPr>
        <w:jc w:val="center"/>
        <w:rPr>
          <w:rFonts w:cs="Arial"/>
          <w:color w:val="000000"/>
          <w:szCs w:val="24"/>
        </w:rPr>
      </w:pPr>
    </w:p>
    <w:p w14:paraId="7701F0F6" w14:textId="76F24CC8" w:rsidR="009B4F50" w:rsidRPr="009B4F50" w:rsidRDefault="00EE4A6B" w:rsidP="009B4F50">
      <w:pPr>
        <w:tabs>
          <w:tab w:val="right" w:pos="8901"/>
        </w:tabs>
        <w:jc w:val="right"/>
        <w:rPr>
          <w:rFonts w:cs="Arial"/>
          <w:color w:val="808080" w:themeColor="background1" w:themeShade="80"/>
          <w:szCs w:val="24"/>
        </w:rPr>
      </w:pPr>
      <w:r w:rsidRPr="009B4F50">
        <w:rPr>
          <w:rFonts w:cs="Arial"/>
          <w:color w:val="808080" w:themeColor="background1" w:themeShade="80"/>
          <w:szCs w:val="24"/>
        </w:rPr>
        <w:t xml:space="preserve">Naam: </w:t>
      </w:r>
      <w:r w:rsidR="00F03796">
        <w:t>Xavier Garvelink</w:t>
      </w:r>
    </w:p>
    <w:p w14:paraId="20860B79" w14:textId="7C892E3D" w:rsidR="009B4F50" w:rsidRPr="009B4F50" w:rsidRDefault="00EE4A6B" w:rsidP="009B4F50">
      <w:pPr>
        <w:tabs>
          <w:tab w:val="right" w:pos="8901"/>
        </w:tabs>
        <w:jc w:val="right"/>
        <w:rPr>
          <w:rFonts w:cs="Arial"/>
          <w:color w:val="808080" w:themeColor="background1" w:themeShade="80"/>
          <w:szCs w:val="24"/>
        </w:rPr>
      </w:pPr>
      <w:r w:rsidRPr="009B4F50">
        <w:rPr>
          <w:rFonts w:cs="Arial"/>
          <w:color w:val="808080" w:themeColor="background1" w:themeShade="80"/>
          <w:szCs w:val="24"/>
        </w:rPr>
        <w:t xml:space="preserve">Klas: </w:t>
      </w:r>
      <w:r w:rsidR="00F03796">
        <w:t>6IB</w:t>
      </w:r>
    </w:p>
    <w:p w14:paraId="5172EF68" w14:textId="50ABC68D" w:rsidR="00EE4A6B" w:rsidRPr="009B4F50" w:rsidRDefault="00EE4A6B" w:rsidP="009B4F50">
      <w:pPr>
        <w:tabs>
          <w:tab w:val="right" w:pos="8901"/>
        </w:tabs>
        <w:jc w:val="right"/>
        <w:rPr>
          <w:rFonts w:cs="Arial"/>
          <w:color w:val="808080" w:themeColor="background1" w:themeShade="80"/>
          <w:szCs w:val="24"/>
        </w:rPr>
        <w:sectPr w:rsidR="00EE4A6B" w:rsidRPr="009B4F50" w:rsidSect="00EE4A6B">
          <w:pgSz w:w="11906" w:h="16838"/>
          <w:pgMar w:top="1134" w:right="1134" w:bottom="1134" w:left="1871" w:header="709" w:footer="709" w:gutter="0"/>
          <w:cols w:space="708"/>
          <w:docGrid w:linePitch="360"/>
        </w:sectPr>
      </w:pPr>
      <w:r w:rsidRPr="009B4F50">
        <w:rPr>
          <w:rFonts w:cs="Arial"/>
          <w:color w:val="808080" w:themeColor="background1" w:themeShade="80"/>
          <w:szCs w:val="24"/>
        </w:rPr>
        <w:t xml:space="preserve">Schooljaar: </w:t>
      </w:r>
      <w:r w:rsidR="00F03796">
        <w:t>2021-2022</w:t>
      </w:r>
    </w:p>
    <w:p w14:paraId="3124A9AD" w14:textId="0A09C18C" w:rsidR="00C637F7" w:rsidRPr="004913CA" w:rsidRDefault="00C637F7" w:rsidP="00C637F7">
      <w:pPr>
        <w:pStyle w:val="NormalWeb"/>
        <w:rPr>
          <w:lang w:val="nl-NL"/>
        </w:rPr>
      </w:pPr>
      <w:r w:rsidRPr="004913CA">
        <w:rPr>
          <w:lang w:val="nl-NL"/>
        </w:rPr>
        <w:lastRenderedPageBreak/>
        <w:t xml:space="preserve">Van: </w:t>
      </w:r>
      <w:r w:rsidR="005937BE" w:rsidRPr="004913CA">
        <w:rPr>
          <w:lang w:val="nl-NL"/>
        </w:rPr>
        <w:t>xaviergarvelink</w:t>
      </w:r>
      <w:r w:rsidRPr="004913CA">
        <w:rPr>
          <w:lang w:val="nl-NL"/>
        </w:rPr>
        <w:t>@</w:t>
      </w:r>
      <w:r w:rsidR="005937BE" w:rsidRPr="004913CA">
        <w:rPr>
          <w:lang w:val="nl-NL"/>
        </w:rPr>
        <w:t>hotmail.com</w:t>
      </w:r>
      <w:r w:rsidRPr="004913CA">
        <w:rPr>
          <w:lang w:val="nl-NL"/>
        </w:rPr>
        <w:br/>
        <w:t xml:space="preserve">Aan: </w:t>
      </w:r>
      <w:r w:rsidR="009B2811" w:rsidRPr="004913CA">
        <w:rPr>
          <w:lang w:val="nl-NL"/>
        </w:rPr>
        <w:t>Walter.Beackelmans</w:t>
      </w:r>
      <w:r w:rsidRPr="004913CA">
        <w:rPr>
          <w:lang w:val="nl-NL"/>
        </w:rPr>
        <w:t>@</w:t>
      </w:r>
      <w:r w:rsidR="005937BE" w:rsidRPr="004913CA">
        <w:rPr>
          <w:lang w:val="nl-NL"/>
        </w:rPr>
        <w:t>sjbmol</w:t>
      </w:r>
      <w:r w:rsidRPr="004913CA">
        <w:rPr>
          <w:lang w:val="nl-NL"/>
        </w:rPr>
        <w:t>.be</w:t>
      </w:r>
      <w:r w:rsidRPr="004913CA">
        <w:rPr>
          <w:lang w:val="nl-NL"/>
        </w:rPr>
        <w:br/>
        <w:t>Cc:</w:t>
      </w:r>
      <w:r w:rsidRPr="004913CA">
        <w:rPr>
          <w:lang w:val="nl-NL"/>
        </w:rPr>
        <w:br/>
        <w:t xml:space="preserve">Onderwerp: </w:t>
      </w:r>
      <w:r w:rsidR="00BD0BB7" w:rsidRPr="004913CA">
        <w:rPr>
          <w:lang w:val="nl-NL"/>
        </w:rPr>
        <w:t>aanbieding van diensten</w:t>
      </w:r>
    </w:p>
    <w:p w14:paraId="668E2D42" w14:textId="77777777" w:rsidR="00C637F7" w:rsidRPr="004913CA" w:rsidRDefault="00C637F7" w:rsidP="00C637F7">
      <w:pPr>
        <w:pStyle w:val="NormalWeb"/>
        <w:rPr>
          <w:lang w:val="nl-NL"/>
        </w:rPr>
      </w:pPr>
      <w:r w:rsidRPr="004913CA">
        <w:rPr>
          <w:lang w:val="nl-NL"/>
        </w:rPr>
        <w:t> </w:t>
      </w:r>
    </w:p>
    <w:p w14:paraId="776B2DE4" w14:textId="09B1FA0B" w:rsidR="00C637F7" w:rsidRPr="0086758F" w:rsidRDefault="00C637F7" w:rsidP="00C637F7">
      <w:pPr>
        <w:pStyle w:val="NormalWeb"/>
        <w:rPr>
          <w:lang w:val="nl-NL"/>
        </w:rPr>
      </w:pPr>
      <w:r w:rsidRPr="0086758F">
        <w:rPr>
          <w:lang w:val="nl-NL"/>
        </w:rPr>
        <w:t xml:space="preserve">Geachte </w:t>
      </w:r>
      <w:r w:rsidR="00B6195A" w:rsidRPr="0086758F">
        <w:rPr>
          <w:lang w:val="nl-NL"/>
        </w:rPr>
        <w:t>heer</w:t>
      </w:r>
    </w:p>
    <w:p w14:paraId="65CC79C3" w14:textId="28F3E2AE" w:rsidR="00C637F7" w:rsidRPr="00010139" w:rsidRDefault="00E716E7" w:rsidP="00C637F7">
      <w:pPr>
        <w:pStyle w:val="NormalWeb"/>
        <w:rPr>
          <w:lang w:val="nl-NL"/>
        </w:rPr>
      </w:pPr>
      <w:r w:rsidRPr="00010139">
        <w:rPr>
          <w:lang w:val="nl-NL"/>
        </w:rPr>
        <w:t>B</w:t>
      </w:r>
      <w:r w:rsidR="004724BF" w:rsidRPr="00010139">
        <w:rPr>
          <w:lang w:val="nl-NL"/>
        </w:rPr>
        <w:t xml:space="preserve">ij </w:t>
      </w:r>
      <w:r w:rsidR="00B01845" w:rsidRPr="00010139">
        <w:rPr>
          <w:lang w:val="nl-NL"/>
        </w:rPr>
        <w:t>Sputnik Tech Solutions gelo</w:t>
      </w:r>
      <w:r w:rsidRPr="00010139">
        <w:rPr>
          <w:lang w:val="nl-NL"/>
        </w:rPr>
        <w:t>of ik</w:t>
      </w:r>
      <w:r w:rsidR="00B01845" w:rsidRPr="00010139">
        <w:rPr>
          <w:lang w:val="nl-NL"/>
        </w:rPr>
        <w:t xml:space="preserve"> dat </w:t>
      </w:r>
      <w:r w:rsidR="003116B2" w:rsidRPr="00010139">
        <w:rPr>
          <w:lang w:val="nl-NL"/>
        </w:rPr>
        <w:t xml:space="preserve">elke school recht heeft op </w:t>
      </w:r>
      <w:r w:rsidR="00CF4F54" w:rsidRPr="00010139">
        <w:rPr>
          <w:lang w:val="nl-NL"/>
        </w:rPr>
        <w:t>goede hardware en software</w:t>
      </w:r>
      <w:r w:rsidR="003414AE" w:rsidRPr="00010139">
        <w:rPr>
          <w:lang w:val="nl-NL"/>
        </w:rPr>
        <w:t>. Daarom lever</w:t>
      </w:r>
      <w:r w:rsidRPr="00010139">
        <w:rPr>
          <w:lang w:val="nl-NL"/>
        </w:rPr>
        <w:t xml:space="preserve"> ik</w:t>
      </w:r>
      <w:r w:rsidR="003414AE" w:rsidRPr="00010139">
        <w:rPr>
          <w:lang w:val="nl-NL"/>
        </w:rPr>
        <w:t xml:space="preserve"> hardware en software op maat van de school.</w:t>
      </w:r>
      <w:r w:rsidR="0026624D" w:rsidRPr="00010139">
        <w:rPr>
          <w:lang w:val="nl-NL"/>
        </w:rPr>
        <w:t xml:space="preserve"> </w:t>
      </w:r>
    </w:p>
    <w:p w14:paraId="4EC7D9A8" w14:textId="4BFD179F" w:rsidR="00991D25" w:rsidRPr="00010139" w:rsidRDefault="00E716E7" w:rsidP="00C637F7">
      <w:pPr>
        <w:pStyle w:val="NormalWeb"/>
        <w:rPr>
          <w:lang w:val="nl-NL"/>
        </w:rPr>
      </w:pPr>
      <w:r w:rsidRPr="00010139">
        <w:rPr>
          <w:lang w:val="nl-NL"/>
        </w:rPr>
        <w:t>Ik</w:t>
      </w:r>
      <w:r w:rsidR="00FB7213" w:rsidRPr="00010139">
        <w:rPr>
          <w:lang w:val="nl-NL"/>
        </w:rPr>
        <w:t xml:space="preserve"> </w:t>
      </w:r>
      <w:r w:rsidR="00B6195A" w:rsidRPr="00010139">
        <w:rPr>
          <w:lang w:val="nl-NL"/>
        </w:rPr>
        <w:t xml:space="preserve">help u met het zoeken van het perfecte toestel </w:t>
      </w:r>
      <w:r w:rsidR="00A45CF1" w:rsidRPr="00010139">
        <w:rPr>
          <w:lang w:val="nl-NL"/>
        </w:rPr>
        <w:t xml:space="preserve">en software </w:t>
      </w:r>
      <w:r w:rsidR="00B6195A" w:rsidRPr="00010139">
        <w:rPr>
          <w:lang w:val="nl-NL"/>
        </w:rPr>
        <w:t xml:space="preserve">voor uw </w:t>
      </w:r>
      <w:r w:rsidR="00CE045C" w:rsidRPr="00010139">
        <w:rPr>
          <w:lang w:val="nl-NL"/>
        </w:rPr>
        <w:t xml:space="preserve">leerlingen en </w:t>
      </w:r>
      <w:r w:rsidR="00CF53F6" w:rsidRPr="00010139">
        <w:rPr>
          <w:lang w:val="nl-NL"/>
        </w:rPr>
        <w:t>uw medewerkers</w:t>
      </w:r>
      <w:r w:rsidR="00AF35CC" w:rsidRPr="00010139">
        <w:rPr>
          <w:lang w:val="nl-NL"/>
        </w:rPr>
        <w:t>.</w:t>
      </w:r>
      <w:r w:rsidR="00B6195A" w:rsidRPr="00010139">
        <w:rPr>
          <w:lang w:val="nl-NL"/>
        </w:rPr>
        <w:t xml:space="preserve"> </w:t>
      </w:r>
      <w:r w:rsidRPr="00010139">
        <w:rPr>
          <w:lang w:val="nl-NL"/>
        </w:rPr>
        <w:t>Ik</w:t>
      </w:r>
      <w:r w:rsidR="00B6195A" w:rsidRPr="00010139">
        <w:rPr>
          <w:lang w:val="nl-NL"/>
        </w:rPr>
        <w:t xml:space="preserve"> lever laptops, </w:t>
      </w:r>
      <w:r w:rsidR="00A45CF1" w:rsidRPr="00010139">
        <w:rPr>
          <w:lang w:val="nl-NL"/>
        </w:rPr>
        <w:t>desktoppen</w:t>
      </w:r>
      <w:r w:rsidR="006C09FE" w:rsidRPr="00010139">
        <w:rPr>
          <w:lang w:val="nl-NL"/>
        </w:rPr>
        <w:t xml:space="preserve">, </w:t>
      </w:r>
      <w:r w:rsidR="00CE045C" w:rsidRPr="00010139">
        <w:rPr>
          <w:lang w:val="nl-NL"/>
        </w:rPr>
        <w:t>projectors</w:t>
      </w:r>
      <w:r w:rsidR="006C09FE" w:rsidRPr="00010139">
        <w:rPr>
          <w:lang w:val="nl-NL"/>
        </w:rPr>
        <w:t xml:space="preserve"> en bijhorende </w:t>
      </w:r>
      <w:r w:rsidR="00010139" w:rsidRPr="00010139">
        <w:rPr>
          <w:lang w:val="nl-NL"/>
        </w:rPr>
        <w:t xml:space="preserve">applicaties </w:t>
      </w:r>
      <w:r w:rsidR="00CE045C" w:rsidRPr="00010139">
        <w:rPr>
          <w:lang w:val="nl-NL"/>
        </w:rPr>
        <w:t xml:space="preserve">. </w:t>
      </w:r>
      <w:r w:rsidR="004B7A09" w:rsidRPr="00010139">
        <w:rPr>
          <w:lang w:val="nl-NL"/>
        </w:rPr>
        <w:t xml:space="preserve">Dankzij </w:t>
      </w:r>
      <w:r w:rsidR="009F7063" w:rsidRPr="00010139">
        <w:rPr>
          <w:lang w:val="nl-NL"/>
        </w:rPr>
        <w:t>mijn</w:t>
      </w:r>
      <w:r w:rsidR="004B7A09" w:rsidRPr="00010139">
        <w:rPr>
          <w:lang w:val="nl-NL"/>
        </w:rPr>
        <w:t xml:space="preserve"> samenwerking met bekende merken zijn </w:t>
      </w:r>
      <w:r w:rsidR="00AC5545" w:rsidRPr="00010139">
        <w:rPr>
          <w:lang w:val="nl-NL"/>
        </w:rPr>
        <w:t>mijn</w:t>
      </w:r>
      <w:r w:rsidR="004B7A09" w:rsidRPr="00010139">
        <w:rPr>
          <w:lang w:val="nl-NL"/>
        </w:rPr>
        <w:t xml:space="preserve"> prijzen ook heel competitief waardoor jullie de beste prijs voor kwaliteit krijgen. </w:t>
      </w:r>
      <w:r w:rsidR="00EE0685" w:rsidRPr="00010139">
        <w:rPr>
          <w:lang w:val="nl-NL"/>
        </w:rPr>
        <w:t>Ik maak</w:t>
      </w:r>
      <w:r w:rsidR="00600FFD" w:rsidRPr="00010139">
        <w:rPr>
          <w:lang w:val="nl-NL"/>
        </w:rPr>
        <w:t xml:space="preserve"> ook een nieuw netwerk of </w:t>
      </w:r>
      <w:r w:rsidR="00EE0685" w:rsidRPr="00010139">
        <w:rPr>
          <w:lang w:val="nl-NL"/>
        </w:rPr>
        <w:t xml:space="preserve">ik </w:t>
      </w:r>
      <w:r w:rsidR="00600FFD" w:rsidRPr="00010139">
        <w:rPr>
          <w:lang w:val="nl-NL"/>
        </w:rPr>
        <w:t>integre</w:t>
      </w:r>
      <w:r w:rsidR="00122C4D" w:rsidRPr="00010139">
        <w:rPr>
          <w:lang w:val="nl-NL"/>
        </w:rPr>
        <w:t xml:space="preserve">er </w:t>
      </w:r>
      <w:r w:rsidR="00600FFD" w:rsidRPr="00010139">
        <w:rPr>
          <w:lang w:val="nl-NL"/>
        </w:rPr>
        <w:t xml:space="preserve">de </w:t>
      </w:r>
      <w:r w:rsidR="00F11F92" w:rsidRPr="00010139">
        <w:rPr>
          <w:lang w:val="nl-NL"/>
        </w:rPr>
        <w:t>apparaten</w:t>
      </w:r>
      <w:r w:rsidR="00600FFD" w:rsidRPr="00010139">
        <w:rPr>
          <w:lang w:val="nl-NL"/>
        </w:rPr>
        <w:t xml:space="preserve"> in het bestaande netwerk</w:t>
      </w:r>
      <w:r w:rsidR="00F11F92" w:rsidRPr="00010139">
        <w:rPr>
          <w:lang w:val="nl-NL"/>
        </w:rPr>
        <w:t xml:space="preserve"> van uw school.</w:t>
      </w:r>
      <w:r w:rsidR="00261059" w:rsidRPr="00010139">
        <w:rPr>
          <w:lang w:val="nl-NL"/>
        </w:rPr>
        <w:t xml:space="preserve"> </w:t>
      </w:r>
    </w:p>
    <w:p w14:paraId="70682A71" w14:textId="4B4EF757" w:rsidR="00C637F7" w:rsidRPr="00010139" w:rsidRDefault="00D908B4" w:rsidP="00C637F7">
      <w:pPr>
        <w:pStyle w:val="NormalWeb"/>
        <w:rPr>
          <w:lang w:val="nl-NL"/>
        </w:rPr>
      </w:pPr>
      <w:r w:rsidRPr="00010139">
        <w:rPr>
          <w:lang w:val="nl-NL"/>
        </w:rPr>
        <w:t xml:space="preserve">Sputnik Tech Solutions biedt ook een gratis </w:t>
      </w:r>
      <w:r w:rsidR="00E41DA0" w:rsidRPr="00010139">
        <w:rPr>
          <w:lang w:val="nl-NL"/>
        </w:rPr>
        <w:t>twee</w:t>
      </w:r>
      <w:r w:rsidR="001A40C5" w:rsidRPr="00010139">
        <w:rPr>
          <w:lang w:val="nl-NL"/>
        </w:rPr>
        <w:t xml:space="preserve"> jaar </w:t>
      </w:r>
      <w:r w:rsidR="0026200E" w:rsidRPr="00010139">
        <w:rPr>
          <w:lang w:val="nl-NL"/>
        </w:rPr>
        <w:t>bijstand</w:t>
      </w:r>
      <w:r w:rsidR="00333A07" w:rsidRPr="00010139">
        <w:rPr>
          <w:lang w:val="nl-NL"/>
        </w:rPr>
        <w:t>.</w:t>
      </w:r>
      <w:r w:rsidR="00125B87" w:rsidRPr="00010139">
        <w:rPr>
          <w:lang w:val="nl-NL"/>
        </w:rPr>
        <w:t xml:space="preserve"> </w:t>
      </w:r>
      <w:r w:rsidR="00333A07" w:rsidRPr="00010139">
        <w:rPr>
          <w:lang w:val="nl-NL"/>
        </w:rPr>
        <w:t>E</w:t>
      </w:r>
      <w:r w:rsidR="00125B87" w:rsidRPr="00010139">
        <w:rPr>
          <w:lang w:val="nl-NL"/>
        </w:rPr>
        <w:t xml:space="preserve">r zijn ook opties voor een langere </w:t>
      </w:r>
      <w:r w:rsidR="002E3ED9" w:rsidRPr="00010139">
        <w:rPr>
          <w:lang w:val="nl-NL"/>
        </w:rPr>
        <w:t>garantie</w:t>
      </w:r>
      <w:r w:rsidR="00125B87" w:rsidRPr="00010139">
        <w:rPr>
          <w:lang w:val="nl-NL"/>
        </w:rPr>
        <w:t xml:space="preserve"> maar </w:t>
      </w:r>
      <w:r w:rsidR="002E3ED9" w:rsidRPr="00010139">
        <w:rPr>
          <w:lang w:val="nl-NL"/>
        </w:rPr>
        <w:t>hiervoor moet u extra betalen.</w:t>
      </w:r>
      <w:r w:rsidR="0026200E" w:rsidRPr="00010139">
        <w:rPr>
          <w:lang w:val="nl-NL"/>
        </w:rPr>
        <w:t xml:space="preserve"> </w:t>
      </w:r>
      <w:r w:rsidR="00D55F0F" w:rsidRPr="00010139">
        <w:rPr>
          <w:lang w:val="nl-NL"/>
        </w:rPr>
        <w:t xml:space="preserve">Wij zijn een lokaal bedrijf waardoor wij snel ter plaatse kunnen zijn in het geval </w:t>
      </w:r>
      <w:r w:rsidR="007D6DD3" w:rsidRPr="00010139">
        <w:rPr>
          <w:lang w:val="nl-NL"/>
        </w:rPr>
        <w:t xml:space="preserve">dat u </w:t>
      </w:r>
      <w:r w:rsidR="00D55F0F" w:rsidRPr="00010139">
        <w:rPr>
          <w:lang w:val="nl-NL"/>
        </w:rPr>
        <w:t>problemen</w:t>
      </w:r>
      <w:r w:rsidR="007D6DD3" w:rsidRPr="00010139">
        <w:rPr>
          <w:lang w:val="nl-NL"/>
        </w:rPr>
        <w:t xml:space="preserve"> ondervind</w:t>
      </w:r>
      <w:r w:rsidR="009769D1">
        <w:t>t</w:t>
      </w:r>
      <w:r w:rsidR="007D6DD3" w:rsidRPr="00010139">
        <w:rPr>
          <w:lang w:val="nl-NL"/>
        </w:rPr>
        <w:t xml:space="preserve"> met onze producten</w:t>
      </w:r>
      <w:r w:rsidR="00B037A8" w:rsidRPr="00010139">
        <w:rPr>
          <w:lang w:val="nl-NL"/>
        </w:rPr>
        <w:t>, wij garanderen u dat wij binnen de da</w:t>
      </w:r>
      <w:r w:rsidR="00E41DA0" w:rsidRPr="00010139">
        <w:rPr>
          <w:lang w:val="nl-NL"/>
        </w:rPr>
        <w:t>g</w:t>
      </w:r>
      <w:r w:rsidR="00B037A8" w:rsidRPr="00010139">
        <w:rPr>
          <w:lang w:val="nl-NL"/>
        </w:rPr>
        <w:t xml:space="preserve"> ter plaatse zijn </w:t>
      </w:r>
      <w:r w:rsidR="00E41DA0" w:rsidRPr="00010139">
        <w:rPr>
          <w:lang w:val="nl-NL"/>
        </w:rPr>
        <w:t>om</w:t>
      </w:r>
      <w:r w:rsidR="00B037A8" w:rsidRPr="00010139">
        <w:rPr>
          <w:lang w:val="nl-NL"/>
        </w:rPr>
        <w:t xml:space="preserve"> het probleem op te lossen</w:t>
      </w:r>
      <w:r w:rsidRPr="00010139">
        <w:rPr>
          <w:lang w:val="nl-NL"/>
        </w:rPr>
        <w:t>.</w:t>
      </w:r>
    </w:p>
    <w:p w14:paraId="673133E0" w14:textId="507D3D69" w:rsidR="00C637F7" w:rsidRPr="007C074C" w:rsidRDefault="00C637F7" w:rsidP="00C637F7">
      <w:pPr>
        <w:pStyle w:val="NormalWeb"/>
        <w:rPr>
          <w:lang w:val="nl-NL"/>
        </w:rPr>
      </w:pPr>
      <w:r w:rsidRPr="007C074C">
        <w:rPr>
          <w:lang w:val="nl-NL"/>
        </w:rPr>
        <w:t xml:space="preserve">Als u interesse hebt in </w:t>
      </w:r>
      <w:r w:rsidR="00452455" w:rsidRPr="007C074C">
        <w:rPr>
          <w:lang w:val="nl-NL"/>
        </w:rPr>
        <w:t>mijn diensten</w:t>
      </w:r>
      <w:r w:rsidRPr="007C074C">
        <w:rPr>
          <w:lang w:val="nl-NL"/>
        </w:rPr>
        <w:t>, kunt u met mij contact opnemen via het onderstaande e-mailadres of telefoonnummer</w:t>
      </w:r>
      <w:r w:rsidR="002F2430" w:rsidRPr="007C074C">
        <w:rPr>
          <w:lang w:val="nl-NL"/>
        </w:rPr>
        <w:t xml:space="preserve"> en dan </w:t>
      </w:r>
      <w:r w:rsidR="002D13FE" w:rsidRPr="007C074C">
        <w:rPr>
          <w:lang w:val="nl-NL"/>
        </w:rPr>
        <w:t xml:space="preserve">maken wij een afspraak en zoeken we samen </w:t>
      </w:r>
      <w:r w:rsidR="007C074C" w:rsidRPr="007C074C">
        <w:rPr>
          <w:lang w:val="nl-NL"/>
        </w:rPr>
        <w:t>de perfecte toestellen voor uw school.</w:t>
      </w:r>
    </w:p>
    <w:p w14:paraId="659FF7E8" w14:textId="0CCB5EEA" w:rsidR="00C637F7" w:rsidRPr="00A45CF1" w:rsidRDefault="00AD0EA2" w:rsidP="00C637F7">
      <w:pPr>
        <w:pStyle w:val="NormalWeb"/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71552" behindDoc="0" locked="0" layoutInCell="1" allowOverlap="1" wp14:anchorId="6E900C63" wp14:editId="6C19C448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1167765" cy="15773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771" cy="15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7F7" w:rsidRPr="00A45CF1">
        <w:rPr>
          <w:lang w:val="nl-NL"/>
        </w:rPr>
        <w:t>Met vriendelijke groet</w:t>
      </w:r>
    </w:p>
    <w:p w14:paraId="07D3CC5A" w14:textId="45587E4D" w:rsidR="00864BD5" w:rsidRPr="00E41DA0" w:rsidRDefault="004913CA" w:rsidP="00C637F7">
      <w:pPr>
        <w:pStyle w:val="NormalWeb"/>
        <w:rPr>
          <w:lang w:val="en-US"/>
        </w:rPr>
      </w:pPr>
      <w:r w:rsidRPr="00E41DA0">
        <w:rPr>
          <w:lang w:val="en-US"/>
        </w:rPr>
        <w:t>Xavier Garvelink</w:t>
      </w:r>
      <w:r w:rsidR="00C637F7" w:rsidRPr="00E41DA0">
        <w:rPr>
          <w:lang w:val="en-US"/>
        </w:rPr>
        <w:br/>
      </w:r>
      <w:r w:rsidRPr="00E41DA0">
        <w:rPr>
          <w:lang w:val="en-US"/>
        </w:rPr>
        <w:t xml:space="preserve">CEO </w:t>
      </w:r>
      <w:r w:rsidR="00864BD5" w:rsidRPr="00E41DA0">
        <w:rPr>
          <w:lang w:val="en-US"/>
        </w:rPr>
        <w:t>Sputnik Tech Solutions</w:t>
      </w:r>
    </w:p>
    <w:p w14:paraId="3D2CC4C0" w14:textId="126D881D" w:rsidR="00C637F7" w:rsidRPr="00682357" w:rsidRDefault="00C637F7" w:rsidP="00C637F7">
      <w:pPr>
        <w:pStyle w:val="NormalWeb"/>
        <w:rPr>
          <w:lang w:val="fr-BE"/>
        </w:rPr>
      </w:pPr>
      <w:r w:rsidRPr="00E41DA0">
        <w:rPr>
          <w:lang w:val="en-US"/>
        </w:rPr>
        <w:br/>
      </w:r>
      <w:r w:rsidR="00864BD5">
        <w:t>Avenue du Faisan 3A</w:t>
      </w:r>
      <w:r w:rsidRPr="00682357">
        <w:rPr>
          <w:lang w:val="fr-BE"/>
        </w:rPr>
        <w:br/>
      </w:r>
      <w:r w:rsidR="00864BD5">
        <w:t>1410 Waterloo</w:t>
      </w:r>
      <w:r w:rsidRPr="00682357">
        <w:rPr>
          <w:lang w:val="fr-BE"/>
        </w:rPr>
        <w:br/>
        <w:t>Tel. +3</w:t>
      </w:r>
      <w:r w:rsidR="00B64177">
        <w:t>2 484 18 16 68</w:t>
      </w:r>
      <w:r w:rsidRPr="00682357">
        <w:rPr>
          <w:lang w:val="fr-BE"/>
        </w:rPr>
        <w:br/>
        <w:t>E-mail </w:t>
      </w:r>
      <w:hyperlink r:id="rId10" w:history="1">
        <w:r w:rsidR="00B64177" w:rsidRPr="00BD77D7">
          <w:rPr>
            <w:rStyle w:val="Hyperlink"/>
            <w:rFonts w:eastAsiaTheme="majorEastAsia"/>
          </w:rPr>
          <w:t>xaviergarvelink@hotmail.com</w:t>
        </w:r>
      </w:hyperlink>
      <w:r w:rsidR="00B64177">
        <w:rPr>
          <w:rFonts w:eastAsiaTheme="majorEastAsia"/>
        </w:rPr>
        <w:t xml:space="preserve"> </w:t>
      </w:r>
      <w:r w:rsidRPr="00682357">
        <w:rPr>
          <w:lang w:val="fr-BE"/>
        </w:rPr>
        <w:br/>
      </w:r>
    </w:p>
    <w:p w14:paraId="41574970" w14:textId="301C971C" w:rsidR="009721F8" w:rsidRPr="00682357" w:rsidRDefault="009721F8" w:rsidP="00D40731">
      <w:pPr>
        <w:rPr>
          <w:lang w:val="fr-BE"/>
        </w:rPr>
      </w:pPr>
    </w:p>
    <w:sectPr w:rsidR="009721F8" w:rsidRPr="00682357" w:rsidSect="00EE4A6B">
      <w:headerReference w:type="default" r:id="rId11"/>
      <w:footerReference w:type="default" r:id="rId12"/>
      <w:pgSz w:w="11906" w:h="16838"/>
      <w:pgMar w:top="1134" w:right="1134" w:bottom="1134" w:left="187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93F90" w14:textId="77777777" w:rsidR="00D1010B" w:rsidRDefault="00D1010B" w:rsidP="00D93956">
      <w:pPr>
        <w:spacing w:after="0"/>
      </w:pPr>
      <w:r>
        <w:separator/>
      </w:r>
    </w:p>
  </w:endnote>
  <w:endnote w:type="continuationSeparator" w:id="0">
    <w:p w14:paraId="34B84CB2" w14:textId="77777777" w:rsidR="00D1010B" w:rsidRDefault="00D1010B" w:rsidP="00D939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DC30B" w14:textId="77777777" w:rsidR="00D93956" w:rsidRPr="00D40731" w:rsidRDefault="00D40731" w:rsidP="00D40731">
    <w:pPr>
      <w:jc w:val="right"/>
      <w:rPr>
        <w:color w:val="808080" w:themeColor="background1" w:themeShade="80"/>
        <w:sz w:val="16"/>
        <w:szCs w:val="18"/>
      </w:rPr>
    </w:pPr>
    <w:r>
      <w:rPr>
        <w:noProof/>
        <w:color w:val="FFFFFF" w:themeColor="background1"/>
        <w:sz w:val="16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438C75" wp14:editId="3770234B">
              <wp:simplePos x="0" y="0"/>
              <wp:positionH relativeFrom="column">
                <wp:posOffset>-39370</wp:posOffset>
              </wp:positionH>
              <wp:positionV relativeFrom="paragraph">
                <wp:posOffset>70012</wp:posOffset>
              </wp:positionV>
              <wp:extent cx="5518298" cy="0"/>
              <wp:effectExtent l="0" t="0" r="0" b="0"/>
              <wp:wrapNone/>
              <wp:docPr id="1" name="Rechte verbindingslijn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8298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D8105B" id="Rechte verbindingslijn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pt,5.5pt" to="431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" strokecolor="#7f7f7f [1612]" strokeweight="1pt">
              <v:stroke joinstyle="miter"/>
            </v:line>
          </w:pict>
        </mc:Fallback>
      </mc:AlternateContent>
    </w:r>
    <w:r w:rsidRPr="00D40731">
      <w:rPr>
        <w:color w:val="808080" w:themeColor="background1" w:themeShade="80"/>
        <w:sz w:val="16"/>
        <w:szCs w:val="18"/>
      </w:rPr>
      <w:fldChar w:fldCharType="begin"/>
    </w:r>
    <w:r w:rsidRPr="00D40731">
      <w:rPr>
        <w:color w:val="808080" w:themeColor="background1" w:themeShade="80"/>
        <w:sz w:val="16"/>
        <w:szCs w:val="18"/>
      </w:rPr>
      <w:instrText>PAGE   \* MERGEFORMAT</w:instrText>
    </w:r>
    <w:r w:rsidRPr="00D40731">
      <w:rPr>
        <w:color w:val="808080" w:themeColor="background1" w:themeShade="80"/>
        <w:sz w:val="16"/>
        <w:szCs w:val="18"/>
      </w:rPr>
      <w:fldChar w:fldCharType="separate"/>
    </w:r>
    <w:r w:rsidRPr="00D40731">
      <w:rPr>
        <w:color w:val="808080" w:themeColor="background1" w:themeShade="80"/>
        <w:sz w:val="16"/>
        <w:szCs w:val="18"/>
      </w:rPr>
      <w:t>1</w:t>
    </w:r>
    <w:r w:rsidRPr="00D40731">
      <w:rPr>
        <w:color w:val="808080" w:themeColor="background1" w:themeShade="80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12A8B" w14:textId="77777777" w:rsidR="00D1010B" w:rsidRDefault="00D1010B" w:rsidP="00D93956">
      <w:pPr>
        <w:spacing w:after="0"/>
      </w:pPr>
      <w:r>
        <w:separator/>
      </w:r>
    </w:p>
  </w:footnote>
  <w:footnote w:type="continuationSeparator" w:id="0">
    <w:p w14:paraId="5D00F8B8" w14:textId="77777777" w:rsidR="00D1010B" w:rsidRDefault="00D1010B" w:rsidP="00D939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63C1B" w14:textId="77777777" w:rsidR="00D93956" w:rsidRPr="00D93956" w:rsidRDefault="00D93956" w:rsidP="00D939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9CE1F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6A11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1A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B21E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420E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D420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7E62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2E0C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8C42DA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9" w15:restartNumberingAfterBreak="0">
    <w:nsid w:val="FFFFFF89"/>
    <w:multiLevelType w:val="singleLevel"/>
    <w:tmpl w:val="C8BA3BB8"/>
    <w:lvl w:ilvl="0">
      <w:start w:val="1"/>
      <w:numFmt w:val="bullet"/>
      <w:pStyle w:val="ListBullet"/>
      <w:lvlText w:val="-"/>
      <w:lvlJc w:val="left"/>
      <w:pPr>
        <w:ind w:left="360" w:hanging="360"/>
      </w:pPr>
      <w:rPr>
        <w:rFonts w:ascii="Verdana" w:hAnsi="Verdana" w:hint="default"/>
      </w:rPr>
    </w:lvl>
  </w:abstractNum>
  <w:abstractNum w:abstractNumId="10" w15:restartNumberingAfterBreak="0">
    <w:nsid w:val="36AD36EC"/>
    <w:multiLevelType w:val="multilevel"/>
    <w:tmpl w:val="08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1" w:cryptProviderType="rsaAES" w:cryptAlgorithmClass="hash" w:cryptAlgorithmType="typeAny" w:cryptAlgorithmSid="14" w:cryptSpinCount="100000" w:hash="IyJK0JnNW/wE9orF3KUQk4Yiii81KKPeYTC+KoRImOtXPFpbMWN++hoHmEsFa+T9UfzxPbP+bDTNFvU2w095ug==" w:salt="p3NcJ3FC7Bpx/VqqRN1vQg==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96"/>
    <w:rsid w:val="00010139"/>
    <w:rsid w:val="00011972"/>
    <w:rsid w:val="0002078C"/>
    <w:rsid w:val="0004333C"/>
    <w:rsid w:val="00057086"/>
    <w:rsid w:val="000676F7"/>
    <w:rsid w:val="000F6F30"/>
    <w:rsid w:val="00110B85"/>
    <w:rsid w:val="00122C4D"/>
    <w:rsid w:val="00125B87"/>
    <w:rsid w:val="00137B64"/>
    <w:rsid w:val="001837CA"/>
    <w:rsid w:val="00186495"/>
    <w:rsid w:val="00197680"/>
    <w:rsid w:val="001A0879"/>
    <w:rsid w:val="001A40C5"/>
    <w:rsid w:val="001E20B5"/>
    <w:rsid w:val="00261059"/>
    <w:rsid w:val="0026200E"/>
    <w:rsid w:val="0026624D"/>
    <w:rsid w:val="002D13FE"/>
    <w:rsid w:val="002E3ED9"/>
    <w:rsid w:val="002F2430"/>
    <w:rsid w:val="003116B2"/>
    <w:rsid w:val="00330757"/>
    <w:rsid w:val="00333A07"/>
    <w:rsid w:val="003414AE"/>
    <w:rsid w:val="003761C3"/>
    <w:rsid w:val="003816AE"/>
    <w:rsid w:val="00387206"/>
    <w:rsid w:val="003A3B9E"/>
    <w:rsid w:val="003B0477"/>
    <w:rsid w:val="003E7A29"/>
    <w:rsid w:val="00402AFF"/>
    <w:rsid w:val="00452455"/>
    <w:rsid w:val="00456A77"/>
    <w:rsid w:val="00465F90"/>
    <w:rsid w:val="004724BF"/>
    <w:rsid w:val="004913CA"/>
    <w:rsid w:val="004B7A09"/>
    <w:rsid w:val="004E2E41"/>
    <w:rsid w:val="00525015"/>
    <w:rsid w:val="00534080"/>
    <w:rsid w:val="005937BE"/>
    <w:rsid w:val="005F051A"/>
    <w:rsid w:val="00600FFD"/>
    <w:rsid w:val="0061592B"/>
    <w:rsid w:val="0064266C"/>
    <w:rsid w:val="00673489"/>
    <w:rsid w:val="00682357"/>
    <w:rsid w:val="006C09FE"/>
    <w:rsid w:val="006F5159"/>
    <w:rsid w:val="0071735D"/>
    <w:rsid w:val="007271FB"/>
    <w:rsid w:val="00794237"/>
    <w:rsid w:val="007A1EEE"/>
    <w:rsid w:val="007A73E8"/>
    <w:rsid w:val="007C074C"/>
    <w:rsid w:val="007D231F"/>
    <w:rsid w:val="007D26D2"/>
    <w:rsid w:val="007D6DD3"/>
    <w:rsid w:val="00864BD5"/>
    <w:rsid w:val="00866FBA"/>
    <w:rsid w:val="0086758F"/>
    <w:rsid w:val="00875E74"/>
    <w:rsid w:val="008C0167"/>
    <w:rsid w:val="008F7AC7"/>
    <w:rsid w:val="00923C47"/>
    <w:rsid w:val="00933BDF"/>
    <w:rsid w:val="00960D98"/>
    <w:rsid w:val="009721F8"/>
    <w:rsid w:val="009769D1"/>
    <w:rsid w:val="00991D25"/>
    <w:rsid w:val="009B2811"/>
    <w:rsid w:val="009B4F50"/>
    <w:rsid w:val="009F7063"/>
    <w:rsid w:val="00A2310D"/>
    <w:rsid w:val="00A428DB"/>
    <w:rsid w:val="00A45CF1"/>
    <w:rsid w:val="00AC5545"/>
    <w:rsid w:val="00AD0EA2"/>
    <w:rsid w:val="00AF35CC"/>
    <w:rsid w:val="00AF6523"/>
    <w:rsid w:val="00B01845"/>
    <w:rsid w:val="00B037A8"/>
    <w:rsid w:val="00B1128C"/>
    <w:rsid w:val="00B6195A"/>
    <w:rsid w:val="00B64177"/>
    <w:rsid w:val="00BC4EE1"/>
    <w:rsid w:val="00BD0BB7"/>
    <w:rsid w:val="00BD65A0"/>
    <w:rsid w:val="00C11551"/>
    <w:rsid w:val="00C637F7"/>
    <w:rsid w:val="00CE045C"/>
    <w:rsid w:val="00CF0B20"/>
    <w:rsid w:val="00CF21B9"/>
    <w:rsid w:val="00CF4F54"/>
    <w:rsid w:val="00CF53F6"/>
    <w:rsid w:val="00D07953"/>
    <w:rsid w:val="00D07C97"/>
    <w:rsid w:val="00D1010B"/>
    <w:rsid w:val="00D40731"/>
    <w:rsid w:val="00D55F0F"/>
    <w:rsid w:val="00D83B7D"/>
    <w:rsid w:val="00D908B4"/>
    <w:rsid w:val="00D93956"/>
    <w:rsid w:val="00DA4994"/>
    <w:rsid w:val="00DD6318"/>
    <w:rsid w:val="00E02035"/>
    <w:rsid w:val="00E20690"/>
    <w:rsid w:val="00E41DA0"/>
    <w:rsid w:val="00E51C33"/>
    <w:rsid w:val="00E65CEE"/>
    <w:rsid w:val="00E716E7"/>
    <w:rsid w:val="00E858C5"/>
    <w:rsid w:val="00EE0685"/>
    <w:rsid w:val="00EE4A6B"/>
    <w:rsid w:val="00EF5994"/>
    <w:rsid w:val="00F03796"/>
    <w:rsid w:val="00F11F92"/>
    <w:rsid w:val="00F94DAC"/>
    <w:rsid w:val="00F97D18"/>
    <w:rsid w:val="00FA6276"/>
    <w:rsid w:val="00FB7213"/>
    <w:rsid w:val="00FC30BC"/>
    <w:rsid w:val="00FD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7559256F"/>
  <w15:chartTrackingRefBased/>
  <w15:docId w15:val="{A3003A52-1412-4AAD-9F8F-6F37FD3E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EE1"/>
    <w:pPr>
      <w:keepLines/>
      <w:spacing w:after="240" w:line="240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6F7"/>
    <w:pPr>
      <w:keepNext/>
      <w:widowControl w:val="0"/>
      <w:numPr>
        <w:numId w:val="11"/>
      </w:numPr>
      <w:tabs>
        <w:tab w:val="left" w:pos="851"/>
      </w:tabs>
      <w:spacing w:before="480"/>
      <w:ind w:left="851" w:hanging="851"/>
      <w:outlineLvl w:val="0"/>
    </w:pPr>
    <w:rPr>
      <w:rFonts w:eastAsiaTheme="majorEastAsia" w:cstheme="majorBidi"/>
      <w:b/>
      <w:color w:val="808080" w:themeColor="background1" w:themeShade="80"/>
      <w:sz w:val="24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676F7"/>
    <w:pPr>
      <w:numPr>
        <w:ilvl w:val="1"/>
      </w:numPr>
      <w:ind w:left="851" w:hanging="851"/>
      <w:outlineLvl w:val="1"/>
    </w:pPr>
    <w:rPr>
      <w:sz w:val="2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F5159"/>
    <w:pPr>
      <w:numPr>
        <w:ilvl w:val="2"/>
      </w:numPr>
      <w:ind w:left="851" w:hanging="851"/>
      <w:outlineLvl w:val="2"/>
    </w:pPr>
    <w:rPr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E4A6B"/>
    <w:pPr>
      <w:keepNext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C26F0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A6B"/>
    <w:pPr>
      <w:keepNext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C26F0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A6B"/>
    <w:pPr>
      <w:keepNext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814A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A6B"/>
    <w:pPr>
      <w:keepNext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814A07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A6B"/>
    <w:pPr>
      <w:keepNext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A6B"/>
    <w:pPr>
      <w:keepNext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6F7"/>
    <w:rPr>
      <w:rFonts w:ascii="Verdana" w:eastAsiaTheme="majorEastAsia" w:hAnsi="Verdana" w:cstheme="majorBidi"/>
      <w:b/>
      <w:color w:val="808080" w:themeColor="background1" w:themeShade="8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6F7"/>
    <w:rPr>
      <w:rFonts w:ascii="Verdana" w:eastAsiaTheme="majorEastAsia" w:hAnsi="Verdana" w:cstheme="majorBidi"/>
      <w:b/>
      <w:color w:val="808080" w:themeColor="background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159"/>
    <w:rPr>
      <w:rFonts w:ascii="Verdana" w:eastAsiaTheme="majorEastAsia" w:hAnsi="Verdana" w:cstheme="majorBidi"/>
      <w:b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A6B"/>
    <w:rPr>
      <w:rFonts w:asciiTheme="majorHAnsi" w:eastAsiaTheme="majorEastAsia" w:hAnsiTheme="majorHAnsi" w:cstheme="majorBidi"/>
      <w:i/>
      <w:iCs/>
      <w:color w:val="C26F0A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A6B"/>
    <w:rPr>
      <w:rFonts w:asciiTheme="majorHAnsi" w:eastAsiaTheme="majorEastAsia" w:hAnsiTheme="majorHAnsi" w:cstheme="majorBidi"/>
      <w:color w:val="C26F0A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A6B"/>
    <w:rPr>
      <w:rFonts w:asciiTheme="majorHAnsi" w:eastAsiaTheme="majorEastAsia" w:hAnsiTheme="majorHAnsi" w:cstheme="majorBidi"/>
      <w:color w:val="814A07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A6B"/>
    <w:rPr>
      <w:rFonts w:asciiTheme="majorHAnsi" w:eastAsiaTheme="majorEastAsia" w:hAnsiTheme="majorHAnsi" w:cstheme="majorBidi"/>
      <w:i/>
      <w:iCs/>
      <w:color w:val="814A07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A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A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op0">
    <w:name w:val="Kop 0"/>
    <w:basedOn w:val="Heading1"/>
    <w:next w:val="Normal"/>
    <w:qFormat/>
    <w:rsid w:val="009B4F50"/>
    <w:pPr>
      <w:numPr>
        <w:numId w:val="0"/>
      </w:numPr>
      <w:tabs>
        <w:tab w:val="right" w:pos="8901"/>
      </w:tabs>
    </w:pPr>
  </w:style>
  <w:style w:type="paragraph" w:customStyle="1" w:styleId="Kop2directnaKop1">
    <w:name w:val="Kop 2 direct na Kop 1"/>
    <w:basedOn w:val="Heading2"/>
    <w:next w:val="Normal"/>
    <w:qFormat/>
    <w:rsid w:val="009721F8"/>
    <w:pPr>
      <w:spacing w:before="240"/>
    </w:pPr>
  </w:style>
  <w:style w:type="paragraph" w:customStyle="1" w:styleId="Kop3directnaKop2">
    <w:name w:val="Kop 3 direct na Kop 2"/>
    <w:basedOn w:val="Heading3"/>
    <w:next w:val="Normal"/>
    <w:qFormat/>
    <w:rsid w:val="009721F8"/>
    <w:pPr>
      <w:tabs>
        <w:tab w:val="right" w:pos="8901"/>
      </w:tabs>
      <w:spacing w:before="240"/>
    </w:pPr>
  </w:style>
  <w:style w:type="paragraph" w:styleId="TOC1">
    <w:name w:val="toc 1"/>
    <w:basedOn w:val="Normal"/>
    <w:next w:val="Normal"/>
    <w:autoRedefine/>
    <w:uiPriority w:val="39"/>
    <w:unhideWhenUsed/>
    <w:rsid w:val="009B4F50"/>
    <w:pPr>
      <w:tabs>
        <w:tab w:val="left" w:pos="851"/>
        <w:tab w:val="right" w:leader="dot" w:pos="8891"/>
      </w:tabs>
      <w:spacing w:before="240" w:after="0"/>
      <w:ind w:left="851" w:hanging="851"/>
    </w:pPr>
    <w:rPr>
      <w:b/>
      <w:color w:val="808080" w:themeColor="background1" w:themeShade="80"/>
    </w:rPr>
  </w:style>
  <w:style w:type="paragraph" w:styleId="TOC2">
    <w:name w:val="toc 2"/>
    <w:basedOn w:val="Normal"/>
    <w:next w:val="Normal"/>
    <w:autoRedefine/>
    <w:uiPriority w:val="39"/>
    <w:unhideWhenUsed/>
    <w:rsid w:val="009B4F50"/>
    <w:pPr>
      <w:spacing w:after="0"/>
      <w:ind w:left="851" w:hanging="851"/>
    </w:pPr>
    <w:rPr>
      <w:color w:val="808080" w:themeColor="background1" w:themeShade="80"/>
    </w:rPr>
  </w:style>
  <w:style w:type="paragraph" w:styleId="TOC3">
    <w:name w:val="toc 3"/>
    <w:basedOn w:val="Normal"/>
    <w:next w:val="Normal"/>
    <w:autoRedefine/>
    <w:uiPriority w:val="39"/>
    <w:unhideWhenUsed/>
    <w:rsid w:val="009B4F50"/>
    <w:pPr>
      <w:spacing w:after="0"/>
    </w:pPr>
    <w:rPr>
      <w:color w:val="808080" w:themeColor="background1" w:themeShade="80"/>
    </w:rPr>
  </w:style>
  <w:style w:type="paragraph" w:styleId="ListNumber">
    <w:name w:val="List Number"/>
    <w:basedOn w:val="Normal"/>
    <w:uiPriority w:val="99"/>
    <w:unhideWhenUsed/>
    <w:qFormat/>
    <w:rsid w:val="007D26D2"/>
    <w:pPr>
      <w:numPr>
        <w:numId w:val="6"/>
      </w:numPr>
      <w:tabs>
        <w:tab w:val="left" w:pos="357"/>
      </w:tabs>
      <w:spacing w:before="240"/>
      <w:contextualSpacing/>
    </w:pPr>
  </w:style>
  <w:style w:type="paragraph" w:styleId="ListBullet">
    <w:name w:val="List Bullet"/>
    <w:basedOn w:val="Normal"/>
    <w:uiPriority w:val="99"/>
    <w:unhideWhenUsed/>
    <w:qFormat/>
    <w:rsid w:val="00FD3562"/>
    <w:pPr>
      <w:numPr>
        <w:numId w:val="1"/>
      </w:numPr>
      <w:tabs>
        <w:tab w:val="left" w:pos="357"/>
      </w:tabs>
      <w:spacing w:before="24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56A77"/>
    <w:pPr>
      <w:tabs>
        <w:tab w:val="left" w:pos="357"/>
      </w:tabs>
      <w:ind w:left="357" w:hanging="357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6A77"/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F5994"/>
    <w:pPr>
      <w:tabs>
        <w:tab w:val="center" w:pos="4536"/>
        <w:tab w:val="right" w:pos="9072"/>
      </w:tabs>
      <w:spacing w:after="0"/>
    </w:pPr>
    <w:rPr>
      <w:color w:val="808080" w:themeColor="background1" w:themeShade="80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F5994"/>
    <w:rPr>
      <w:rFonts w:ascii="Verdana" w:hAnsi="Verdana"/>
      <w:color w:val="808080" w:themeColor="background1" w:themeShade="80"/>
      <w:sz w:val="16"/>
    </w:rPr>
  </w:style>
  <w:style w:type="paragraph" w:styleId="Footer">
    <w:name w:val="footer"/>
    <w:basedOn w:val="Normal"/>
    <w:link w:val="FooterChar"/>
    <w:uiPriority w:val="99"/>
    <w:unhideWhenUsed/>
    <w:rsid w:val="00D40731"/>
    <w:pPr>
      <w:tabs>
        <w:tab w:val="center" w:pos="4536"/>
        <w:tab w:val="right" w:pos="9072"/>
      </w:tabs>
      <w:spacing w:after="0"/>
      <w:jc w:val="center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40731"/>
    <w:rPr>
      <w:rFonts w:ascii="Verdana" w:hAnsi="Verdana"/>
      <w:color w:val="808080" w:themeColor="background1" w:themeShade="80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456A7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9B4F50"/>
    <w:pPr>
      <w:contextualSpacing/>
      <w:jc w:val="right"/>
    </w:pPr>
    <w:rPr>
      <w:rFonts w:eastAsiaTheme="majorEastAsia" w:cstheme="majorBidi"/>
      <w:b/>
      <w:smallCaps/>
      <w:color w:val="808080" w:themeColor="background1" w:themeShade="80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F50"/>
    <w:rPr>
      <w:rFonts w:ascii="Verdana" w:eastAsiaTheme="majorEastAsia" w:hAnsi="Verdana" w:cstheme="majorBidi"/>
      <w:b/>
      <w:smallCaps/>
      <w:color w:val="808080" w:themeColor="background1" w:themeShade="80"/>
      <w:spacing w:val="-10"/>
      <w:kern w:val="28"/>
      <w:sz w:val="40"/>
      <w:szCs w:val="56"/>
    </w:rPr>
  </w:style>
  <w:style w:type="paragraph" w:customStyle="1" w:styleId="Subtitel">
    <w:name w:val="Subtitel"/>
    <w:basedOn w:val="Normal"/>
    <w:next w:val="Normal"/>
    <w:qFormat/>
    <w:rsid w:val="009B4F50"/>
    <w:pPr>
      <w:jc w:val="right"/>
    </w:pPr>
    <w:rPr>
      <w:rFonts w:cs="Arial"/>
      <w:color w:val="808080" w:themeColor="background1" w:themeShade="80"/>
      <w:sz w:val="32"/>
      <w:szCs w:val="32"/>
    </w:rPr>
  </w:style>
  <w:style w:type="character" w:customStyle="1" w:styleId="Vet">
    <w:name w:val="Vet"/>
    <w:basedOn w:val="DefaultParagraphFont"/>
    <w:uiPriority w:val="1"/>
    <w:qFormat/>
    <w:rsid w:val="00330757"/>
    <w:rPr>
      <w:b/>
    </w:rPr>
  </w:style>
  <w:style w:type="character" w:customStyle="1" w:styleId="Cursief">
    <w:name w:val="Cursief"/>
    <w:basedOn w:val="Vet"/>
    <w:uiPriority w:val="1"/>
    <w:qFormat/>
    <w:rsid w:val="00330757"/>
    <w:rPr>
      <w:b w:val="0"/>
      <w:i/>
    </w:rPr>
  </w:style>
  <w:style w:type="paragraph" w:styleId="NormalWeb">
    <w:name w:val="Normal (Web)"/>
    <w:basedOn w:val="Normal"/>
    <w:uiPriority w:val="99"/>
    <w:semiHidden/>
    <w:unhideWhenUsed/>
    <w:rsid w:val="00C637F7"/>
    <w:pPr>
      <w:keepLine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BE" w:eastAsia="en-BE"/>
    </w:rPr>
  </w:style>
  <w:style w:type="character" w:styleId="Hyperlink">
    <w:name w:val="Hyperlink"/>
    <w:basedOn w:val="DefaultParagraphFont"/>
    <w:uiPriority w:val="99"/>
    <w:unhideWhenUsed/>
    <w:rsid w:val="00C637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xaviergarvelink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vie\Desktop\Kleine%20opdracht%20met%20voorblad%20Campus%20SJB.dotx" TargetMode="External"/></Relationships>
</file>

<file path=word/theme/theme1.xml><?xml version="1.0" encoding="utf-8"?>
<a:theme xmlns:a="http://schemas.openxmlformats.org/drawingml/2006/main" name="Kantoorthema">
  <a:themeElements>
    <a:clrScheme name="Campus Sint-Jan Berchmans">
      <a:dk1>
        <a:sysClr val="windowText" lastClr="000000"/>
      </a:dk1>
      <a:lt1>
        <a:sysClr val="window" lastClr="FFFFFF"/>
      </a:lt1>
      <a:dk2>
        <a:srgbClr val="7F7F7F"/>
      </a:dk2>
      <a:lt2>
        <a:srgbClr val="E7E6E6"/>
      </a:lt2>
      <a:accent1>
        <a:srgbClr val="F3941F"/>
      </a:accent1>
      <a:accent2>
        <a:srgbClr val="BED753"/>
      </a:accent2>
      <a:accent3>
        <a:srgbClr val="8DB0D2"/>
      </a:accent3>
      <a:accent4>
        <a:srgbClr val="949292"/>
      </a:accent4>
      <a:accent5>
        <a:srgbClr val="403E3B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C46AD-9287-42BB-8694-97E19192C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Kleine opdracht met voorblad Campus SJB.dotx</Template>
  <TotalTime>60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garvelink</dc:creator>
  <cp:keywords/>
  <dc:description/>
  <cp:lastModifiedBy>Xavier Garvelink</cp:lastModifiedBy>
  <cp:revision>75</cp:revision>
  <dcterms:created xsi:type="dcterms:W3CDTF">2021-09-10T08:27:00Z</dcterms:created>
  <dcterms:modified xsi:type="dcterms:W3CDTF">2021-10-05T06:51:00Z</dcterms:modified>
</cp:coreProperties>
</file>