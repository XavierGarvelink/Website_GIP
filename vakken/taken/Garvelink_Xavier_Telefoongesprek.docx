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1"/>
        <w:tblW w:w="8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548"/>
        <w:gridCol w:w="1114"/>
        <w:gridCol w:w="1139"/>
        <w:gridCol w:w="992"/>
        <w:gridCol w:w="1134"/>
      </w:tblGrid>
      <w:sdt>
        <w:sdtPr>
          <w:rPr>
            <w:b/>
            <w:bCs/>
            <w:sz w:val="20"/>
            <w:szCs w:val="20"/>
            <w:lang w:val="en-US"/>
          </w:rPr>
          <w:id w:val="-318659344"/>
          <w:lock w:val="contentLocked"/>
          <w:placeholder>
            <w:docPart w:val="00445515BC6540499B6A22617711E277"/>
          </w:placeholder>
        </w:sdtPr>
        <w:sdtEndPr/>
        <w:sdtContent>
          <w:tr w:rsidR="007F19ED" w:rsidRPr="00752408" w14:paraId="035A55F9" w14:textId="77777777" w:rsidTr="00777709">
            <w:tc>
              <w:tcPr>
                <w:tcW w:w="4536" w:type="dxa"/>
                <w:gridSpan w:val="2"/>
              </w:tcPr>
              <w:p w14:paraId="317FCD70" w14:textId="77777777" w:rsidR="007F19ED" w:rsidRPr="00752408" w:rsidRDefault="007F19ED" w:rsidP="00353D8D">
                <w:pPr>
                  <w:spacing w:before="12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 w:rsidRPr="00752408">
                  <w:rPr>
                    <w:b/>
                    <w:bCs/>
                    <w:noProof/>
                  </w:rPr>
                  <w:drawing>
                    <wp:anchor distT="0" distB="0" distL="114300" distR="114300" simplePos="0" relativeHeight="251661312" behindDoc="0" locked="0" layoutInCell="1" allowOverlap="1" wp14:anchorId="7FC11398" wp14:editId="2D19ABA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25400</wp:posOffset>
                      </wp:positionV>
                      <wp:extent cx="1200287" cy="1152000"/>
                      <wp:effectExtent l="0" t="0" r="0" b="0"/>
                      <wp:wrapSquare wrapText="bothSides"/>
                      <wp:docPr id="3" name="Afbeelding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CampusLogo_ZonderRand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287" cy="11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379" w:type="dxa"/>
                <w:gridSpan w:val="4"/>
                <w:vAlign w:val="center"/>
              </w:tcPr>
              <w:sdt>
                <w:sdtPr>
                  <w:rPr>
                    <w:b/>
                    <w:bCs/>
                    <w:lang w:val="en-US"/>
                  </w:rPr>
                  <w:id w:val="1160427987"/>
                  <w:lock w:val="contentLocked"/>
                  <w:placeholder>
                    <w:docPart w:val="00445515BC6540499B6A22617711E277"/>
                  </w:placeholder>
                </w:sdtPr>
                <w:sdtEndPr/>
                <w:sdtContent>
                  <w:p w14:paraId="0EF90C52" w14:textId="77777777" w:rsidR="007F19ED" w:rsidRPr="00752408" w:rsidRDefault="007F19ED" w:rsidP="007F19ED">
                    <w:pPr>
                      <w:spacing w:before="120"/>
                      <w:jc w:val="right"/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 w:rsidRPr="007736C9">
                      <w:rPr>
                        <w:b/>
                        <w:bCs/>
                        <w:color w:val="808080" w:themeColor="background1" w:themeShade="80"/>
                        <w:sz w:val="25"/>
                        <w:szCs w:val="25"/>
                        <w:lang w:val="en-US"/>
                      </w:rPr>
                      <w:t>Campus Sint-Jan Berchmans</w:t>
                    </w:r>
                    <w:r w:rsidRPr="007736C9">
                      <w:rPr>
                        <w:b/>
                        <w:bCs/>
                        <w:color w:val="808080" w:themeColor="background1" w:themeShade="80"/>
                        <w:sz w:val="25"/>
                        <w:szCs w:val="25"/>
                        <w:lang w:val="en-US"/>
                      </w:rPr>
                      <w:br/>
                      <w:t>Jakob Smitslaan 36</w:t>
                    </w:r>
                    <w:r w:rsidRPr="007736C9">
                      <w:rPr>
                        <w:b/>
                        <w:bCs/>
                        <w:color w:val="808080" w:themeColor="background1" w:themeShade="80"/>
                        <w:sz w:val="25"/>
                        <w:szCs w:val="25"/>
                        <w:lang w:val="en-US"/>
                      </w:rPr>
                      <w:br/>
                      <w:t>2400 MOL</w:t>
                    </w:r>
                  </w:p>
                </w:sdtContent>
              </w:sdt>
            </w:tc>
          </w:tr>
        </w:sdtContent>
      </w:sdt>
      <w:sdt>
        <w:sdtPr>
          <w:rPr>
            <w:b/>
            <w:bCs/>
            <w:sz w:val="20"/>
            <w:szCs w:val="20"/>
            <w:lang w:val="en-US"/>
          </w:rPr>
          <w:id w:val="333347022"/>
          <w:placeholder>
            <w:docPart w:val="933B9A4221C94AD1B2AE1C362196367A"/>
          </w:placeholder>
        </w:sdtPr>
        <w:sdtEndPr/>
        <w:sdtContent>
          <w:sdt>
            <w:sdtPr>
              <w:rPr>
                <w:b/>
                <w:bCs/>
                <w:sz w:val="20"/>
                <w:szCs w:val="20"/>
                <w:lang w:val="en-US"/>
              </w:rPr>
              <w:id w:val="1740984359"/>
              <w:placeholder>
                <w:docPart w:val="1D68C297459F40369B7D4FBE5691A7F0"/>
              </w:placeholder>
            </w:sdtPr>
            <w:sdtEndPr/>
            <w:sdtContent>
              <w:tr w:rsidR="007F19ED" w:rsidRPr="00752408" w14:paraId="2133C35F" w14:textId="77777777" w:rsidTr="00777709">
                <w:tc>
                  <w:tcPr>
                    <w:tcW w:w="988" w:type="dxa"/>
                  </w:tcPr>
                  <w:sdt>
                    <w:sdtPr>
                      <w:rPr>
                        <w:b/>
                        <w:bCs/>
                        <w:color w:val="808080" w:themeColor="background1" w:themeShade="80"/>
                        <w:lang w:val="en-US"/>
                      </w:rPr>
                      <w:id w:val="1275218005"/>
                      <w:lock w:val="contentLocked"/>
                      <w:placeholder>
                        <w:docPart w:val="1D68C297459F40369B7D4FBE5691A7F0"/>
                      </w:placeholder>
                    </w:sdtPr>
                    <w:sdtEndPr/>
                    <w:sdtContent>
                      <w:p w14:paraId="3BA0DD11" w14:textId="77777777" w:rsidR="007F19ED" w:rsidRPr="00752408" w:rsidRDefault="007F19ED" w:rsidP="000D1CE1">
                        <w:pPr>
                          <w:spacing w:before="240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125C1B"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t>Naam:</w:t>
                        </w:r>
                      </w:p>
                    </w:sdtContent>
                  </w:sdt>
                </w:tc>
                <w:tc>
                  <w:tcPr>
                    <w:tcW w:w="3548" w:type="dxa"/>
                  </w:tcPr>
                  <w:sdt>
                    <w:sdtPr>
                      <w:rPr>
                        <w:rStyle w:val="Stijl1"/>
                      </w:rPr>
                      <w:id w:val="1968783109"/>
                      <w:placeholder>
                        <w:docPart w:val="1D68C297459F40369B7D4FBE5691A7F0"/>
                      </w:placeholder>
                    </w:sdtPr>
                    <w:sdtEndPr>
                      <w:rPr>
                        <w:rStyle w:val="Stijl1"/>
                      </w:rPr>
                    </w:sdtEndPr>
                    <w:sdtContent>
                      <w:p w14:paraId="254DA414" w14:textId="7BE88F54" w:rsidR="007F19ED" w:rsidRPr="0012479E" w:rsidRDefault="007C577B" w:rsidP="00B811A7">
                        <w:pPr>
                          <w:tabs>
                            <w:tab w:val="right" w:leader="dot" w:pos="3334"/>
                          </w:tabs>
                          <w:spacing w:before="2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Style w:val="Stijl1"/>
                          </w:rPr>
                          <w:t>Xavier Garvelink</w:t>
                        </w:r>
                        <w:r w:rsidR="0012479E" w:rsidRPr="00B811A7">
                          <w:rPr>
                            <w:rStyle w:val="Stijl1"/>
                          </w:rPr>
                          <w:tab/>
                        </w:r>
                      </w:p>
                    </w:sdtContent>
                  </w:sdt>
                </w:tc>
                <w:tc>
                  <w:tcPr>
                    <w:tcW w:w="1114" w:type="dxa"/>
                  </w:tcPr>
                  <w:sdt>
                    <w:sdtPr>
                      <w:rPr>
                        <w:b/>
                        <w:bCs/>
                        <w:lang w:val="en-US"/>
                      </w:rPr>
                      <w:id w:val="2009478046"/>
                      <w:lock w:val="contentLocked"/>
                      <w:placeholder>
                        <w:docPart w:val="1D68C297459F40369B7D4FBE5691A7F0"/>
                      </w:placeholder>
                    </w:sdtPr>
                    <w:sdtEndPr/>
                    <w:sdtContent>
                      <w:p w14:paraId="2E9C5102" w14:textId="77777777" w:rsidR="007F19ED" w:rsidRPr="00752408" w:rsidRDefault="007F19ED" w:rsidP="000D1CE1">
                        <w:pPr>
                          <w:spacing w:before="240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7736C9"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lang w:val="en-US"/>
                          </w:rPr>
                          <w:t>Klas</w:t>
                        </w:r>
                        <w:r w:rsidRPr="007736C9"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t>:</w:t>
                        </w:r>
                      </w:p>
                    </w:sdtContent>
                  </w:sdt>
                </w:tc>
                <w:tc>
                  <w:tcPr>
                    <w:tcW w:w="1139" w:type="dxa"/>
                  </w:tcPr>
                  <w:p w14:paraId="3DDC86FA" w14:textId="4314DBF4" w:rsidR="007F19ED" w:rsidRPr="00A70D92" w:rsidRDefault="007C577B" w:rsidP="000D1CE1">
                    <w:pPr>
                      <w:tabs>
                        <w:tab w:val="right" w:leader="dot" w:pos="894"/>
                      </w:tabs>
                      <w:spacing w:before="240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  <w:lang w:val="en-US"/>
                      </w:rPr>
                      <w:t>6bIB</w:t>
                    </w:r>
                    <w:r w:rsidR="007F19ED" w:rsidRPr="007736C9">
                      <w:rPr>
                        <w:color w:val="808080" w:themeColor="background1" w:themeShade="80"/>
                        <w:sz w:val="20"/>
                        <w:lang w:val="en-US"/>
                      </w:rPr>
                      <w:tab/>
                    </w:r>
                  </w:p>
                </w:tc>
                <w:tc>
                  <w:tcPr>
                    <w:tcW w:w="992" w:type="dxa"/>
                  </w:tcPr>
                  <w:sdt>
                    <w:sdtPr>
                      <w:rPr>
                        <w:b/>
                        <w:bCs/>
                        <w:color w:val="808080" w:themeColor="background1" w:themeShade="80"/>
                        <w:lang w:val="en-US"/>
                      </w:rPr>
                      <w:id w:val="-915096696"/>
                      <w:lock w:val="contentLocked"/>
                      <w:placeholder>
                        <w:docPart w:val="1D68C297459F40369B7D4FBE5691A7F0"/>
                      </w:placeholder>
                    </w:sdtPr>
                    <w:sdtEndPr/>
                    <w:sdtContent>
                      <w:p w14:paraId="50330913" w14:textId="77777777" w:rsidR="007F19ED" w:rsidRPr="00752408" w:rsidRDefault="007F19ED" w:rsidP="000D1CE1">
                        <w:pPr>
                          <w:spacing w:before="240"/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7736C9"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lang w:val="en-US"/>
                          </w:rPr>
                          <w:t>Nr</w:t>
                        </w:r>
                        <w:r w:rsidRPr="007736C9"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t>: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p w14:paraId="50EFF917" w14:textId="05B1A2A9" w:rsidR="007F19ED" w:rsidRPr="00752408" w:rsidRDefault="007C577B" w:rsidP="000D1CE1">
                    <w:pPr>
                      <w:tabs>
                        <w:tab w:val="right" w:leader="dot" w:pos="1200"/>
                      </w:tabs>
                      <w:spacing w:before="240"/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  <w:lang w:val="en-US"/>
                      </w:rPr>
                      <w:t>3</w:t>
                    </w:r>
                    <w:r w:rsidR="007F19ED" w:rsidRPr="007736C9">
                      <w:rPr>
                        <w:color w:val="808080" w:themeColor="background1" w:themeShade="80"/>
                        <w:sz w:val="20"/>
                        <w:lang w:val="en-US"/>
                      </w:rPr>
                      <w:tab/>
                    </w:r>
                  </w:p>
                </w:tc>
              </w:tr>
            </w:sdtContent>
          </w:sdt>
        </w:sdtContent>
      </w:sdt>
      <w:sdt>
        <w:sdtPr>
          <w:rPr>
            <w:b/>
            <w:bCs/>
            <w:sz w:val="20"/>
            <w:szCs w:val="20"/>
            <w:lang w:val="en-US"/>
          </w:rPr>
          <w:id w:val="-1664232569"/>
          <w:placeholder>
            <w:docPart w:val="8CF9D12B10124D04BA31D87CD76E62FC"/>
          </w:placeholder>
        </w:sdtPr>
        <w:sdtEndPr>
          <w:rPr>
            <w:b w:val="0"/>
            <w:bCs w:val="0"/>
          </w:rPr>
        </w:sdtEndPr>
        <w:sdtContent>
          <w:tr w:rsidR="007F19ED" w:rsidRPr="00752408" w14:paraId="51B81C94" w14:textId="77777777" w:rsidTr="007736C9">
            <w:tc>
              <w:tcPr>
                <w:tcW w:w="988" w:type="dxa"/>
                <w:tcBorders>
                  <w:bottom w:val="single" w:sz="4" w:space="0" w:color="808080" w:themeColor="background1" w:themeShade="80"/>
                </w:tcBorders>
              </w:tcPr>
              <w:sdt>
                <w:sdtPr>
                  <w:rPr>
                    <w:b/>
                    <w:bCs/>
                    <w:lang w:val="en-US"/>
                  </w:rPr>
                  <w:id w:val="1118568209"/>
                  <w:lock w:val="contentLocked"/>
                  <w:placeholder>
                    <w:docPart w:val="8CF9D12B10124D04BA31D87CD76E62FC"/>
                  </w:placeholder>
                </w:sdtPr>
                <w:sdtEndPr/>
                <w:sdtContent>
                  <w:p w14:paraId="59DAC916" w14:textId="77777777" w:rsidR="007F19ED" w:rsidRPr="00752408" w:rsidRDefault="007F19ED" w:rsidP="000D1CE1">
                    <w:pPr>
                      <w:spacing w:before="240"/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 w:rsidRPr="007736C9">
                      <w:rPr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n-US"/>
                      </w:rPr>
                      <w:t>Vak:</w:t>
                    </w:r>
                  </w:p>
                </w:sdtContent>
              </w:sdt>
            </w:tc>
            <w:tc>
              <w:tcPr>
                <w:tcW w:w="3548" w:type="dxa"/>
                <w:tcBorders>
                  <w:bottom w:val="single" w:sz="4" w:space="0" w:color="808080" w:themeColor="background1" w:themeShade="80"/>
                </w:tcBorders>
              </w:tcPr>
              <w:p w14:paraId="396125F6" w14:textId="3512B250" w:rsidR="007F19ED" w:rsidRPr="00A70D92" w:rsidRDefault="007C577B" w:rsidP="0012479E">
                <w:pPr>
                  <w:tabs>
                    <w:tab w:val="right" w:leader="dot" w:pos="3333"/>
                  </w:tabs>
                  <w:spacing w:before="240"/>
                  <w:rPr>
                    <w:sz w:val="20"/>
                    <w:szCs w:val="20"/>
                    <w:lang w:val="en-US"/>
                  </w:rPr>
                </w:pPr>
                <w:r>
                  <w:rPr>
                    <w:color w:val="808080" w:themeColor="background1" w:themeShade="80"/>
                    <w:sz w:val="20"/>
                    <w:lang w:val="en-US"/>
                  </w:rPr>
                  <w:t>GIP</w:t>
                </w:r>
                <w:r w:rsidR="007F19ED" w:rsidRPr="007736C9">
                  <w:rPr>
                    <w:color w:val="808080" w:themeColor="background1" w:themeShade="80"/>
                    <w:sz w:val="20"/>
                    <w:lang w:val="en-US"/>
                  </w:rPr>
                  <w:tab/>
                </w:r>
              </w:p>
            </w:tc>
            <w:tc>
              <w:tcPr>
                <w:tcW w:w="1114" w:type="dxa"/>
                <w:tcBorders>
                  <w:bottom w:val="single" w:sz="4" w:space="0" w:color="808080" w:themeColor="background1" w:themeShade="80"/>
                </w:tcBorders>
              </w:tcPr>
              <w:sdt>
                <w:sdtPr>
                  <w:rPr>
                    <w:b/>
                    <w:bCs/>
                    <w:lang w:val="en-US"/>
                  </w:rPr>
                  <w:id w:val="-1701231236"/>
                  <w:lock w:val="contentLocked"/>
                  <w:placeholder>
                    <w:docPart w:val="8CF9D12B10124D04BA31D87CD76E62FC"/>
                  </w:placeholder>
                </w:sdtPr>
                <w:sdtEndPr/>
                <w:sdtContent>
                  <w:p w14:paraId="5EFA2775" w14:textId="77777777" w:rsidR="007F19ED" w:rsidRPr="00752408" w:rsidRDefault="007F19ED" w:rsidP="000D1CE1">
                    <w:pPr>
                      <w:spacing w:before="240"/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 w:rsidRPr="007736C9">
                      <w:rPr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n-US"/>
                      </w:rPr>
                      <w:t>Datum:</w:t>
                    </w:r>
                  </w:p>
                </w:sdtContent>
              </w:sdt>
            </w:tc>
            <w:tc>
              <w:tcPr>
                <w:tcW w:w="3265" w:type="dxa"/>
                <w:gridSpan w:val="3"/>
                <w:tcBorders>
                  <w:bottom w:val="single" w:sz="4" w:space="0" w:color="808080" w:themeColor="background1" w:themeShade="80"/>
                </w:tcBorders>
              </w:tcPr>
              <w:p w14:paraId="3DC88C38" w14:textId="79D0E6D4" w:rsidR="007F19ED" w:rsidRPr="00A70D92" w:rsidRDefault="007C577B" w:rsidP="000D1CE1">
                <w:pPr>
                  <w:tabs>
                    <w:tab w:val="right" w:leader="dot" w:pos="3195"/>
                  </w:tabs>
                  <w:spacing w:before="240"/>
                  <w:rPr>
                    <w:sz w:val="20"/>
                    <w:szCs w:val="20"/>
                    <w:lang w:val="en-US"/>
                  </w:rPr>
                </w:pPr>
                <w:r>
                  <w:rPr>
                    <w:color w:val="808080" w:themeColor="background1" w:themeShade="80"/>
                    <w:sz w:val="20"/>
                    <w:lang w:val="en-US"/>
                  </w:rPr>
                  <w:t>6/12/2021</w:t>
                </w:r>
                <w:r w:rsidR="007F19ED" w:rsidRPr="007736C9">
                  <w:rPr>
                    <w:color w:val="808080" w:themeColor="background1" w:themeShade="80"/>
                    <w:sz w:val="20"/>
                    <w:lang w:val="en-US"/>
                  </w:rPr>
                  <w:tab/>
                </w:r>
              </w:p>
            </w:tc>
          </w:tr>
        </w:sdtContent>
      </w:sdt>
      <w:tr w:rsidR="007F19ED" w:rsidRPr="00752408" w14:paraId="75817D01" w14:textId="77777777" w:rsidTr="007736C9">
        <w:tc>
          <w:tcPr>
            <w:tcW w:w="98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sdt>
            <w:sdtPr>
              <w:rPr>
                <w:b/>
                <w:bCs/>
                <w:lang w:val="en-US"/>
              </w:rPr>
              <w:id w:val="1668755748"/>
              <w:lock w:val="contentLocked"/>
              <w:placeholder>
                <w:docPart w:val="A82DA87DB10E4109B15F52F16D566918"/>
              </w:placeholder>
            </w:sdtPr>
            <w:sdtEndPr/>
            <w:sdtContent>
              <w:p w14:paraId="1F2D4A9C" w14:textId="77777777" w:rsidR="007F19ED" w:rsidRPr="00752408" w:rsidRDefault="007F19ED" w:rsidP="000D1CE1">
                <w:pPr>
                  <w:spacing w:before="24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 w:rsidRPr="007736C9">
                  <w:rPr>
                    <w:b/>
                    <w:bCs/>
                    <w:color w:val="808080" w:themeColor="background1" w:themeShade="80"/>
                    <w:sz w:val="20"/>
                    <w:szCs w:val="20"/>
                    <w:lang w:val="en-US"/>
                  </w:rPr>
                  <w:t>Titel:</w:t>
                </w:r>
              </w:p>
            </w:sdtContent>
          </w:sdt>
        </w:tc>
        <w:tc>
          <w:tcPr>
            <w:tcW w:w="7925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7940B47" w14:textId="77777777" w:rsidR="007F19ED" w:rsidRPr="00156883" w:rsidRDefault="007F19ED" w:rsidP="003516F4">
            <w:pPr>
              <w:tabs>
                <w:tab w:val="left" w:pos="570"/>
              </w:tabs>
              <w:spacing w:before="24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</w:tbl>
    <w:p w14:paraId="03A583E1" w14:textId="2B6754B1" w:rsidR="00015C60" w:rsidRDefault="00015C60" w:rsidP="00015C60"/>
    <w:p w14:paraId="3628C532" w14:textId="177B08A5" w:rsidR="00E37A37" w:rsidRDefault="00E37A37" w:rsidP="00015C60">
      <w:r>
        <w:t>Naam: Xavier Garvelink</w:t>
      </w:r>
    </w:p>
    <w:p w14:paraId="66076CF1" w14:textId="4AB474F7" w:rsidR="00E37A37" w:rsidRDefault="00E37A37" w:rsidP="00015C60">
      <w:r>
        <w:t>Bedrijf: Sputnik Tech Solutions</w:t>
      </w:r>
    </w:p>
    <w:p w14:paraId="07F7FF07" w14:textId="17B42FEA" w:rsidR="00F75A57" w:rsidRDefault="00F75A57" w:rsidP="00015C60">
      <w:r>
        <w:t xml:space="preserve">Adres: Hannekestraat 27, Dessel 2480 België </w:t>
      </w:r>
    </w:p>
    <w:p w14:paraId="6CB12689" w14:textId="77777777" w:rsidR="00577156" w:rsidRDefault="00E37A37" w:rsidP="00015C60">
      <w:r>
        <w:t xml:space="preserve">Dienstverlening: </w:t>
      </w:r>
    </w:p>
    <w:p w14:paraId="28D2A6C5" w14:textId="77777777" w:rsidR="00577156" w:rsidRDefault="00E37A37" w:rsidP="00577156">
      <w:pPr>
        <w:pStyle w:val="ListParagraph"/>
        <w:numPr>
          <w:ilvl w:val="0"/>
          <w:numId w:val="10"/>
        </w:numPr>
      </w:pPr>
      <w:r>
        <w:t xml:space="preserve">Het leveren van computers en andere elektronica met bijhorende software. </w:t>
      </w:r>
    </w:p>
    <w:p w14:paraId="128F46D7" w14:textId="77777777" w:rsidR="00577156" w:rsidRDefault="00577156" w:rsidP="00577156">
      <w:pPr>
        <w:pStyle w:val="ListParagraph"/>
        <w:numPr>
          <w:ilvl w:val="0"/>
          <w:numId w:val="10"/>
        </w:numPr>
      </w:pPr>
      <w:r>
        <w:t>O</w:t>
      </w:r>
      <w:r w:rsidR="00E37A37">
        <w:t xml:space="preserve">p basis van wat de school nodig heeft. </w:t>
      </w:r>
    </w:p>
    <w:p w14:paraId="7E0913C0" w14:textId="11F4DA8F" w:rsidR="00E37A37" w:rsidRDefault="00577156" w:rsidP="00577156">
      <w:pPr>
        <w:pStyle w:val="ListParagraph"/>
        <w:numPr>
          <w:ilvl w:val="0"/>
          <w:numId w:val="10"/>
        </w:numPr>
      </w:pPr>
      <w:r>
        <w:t>B</w:t>
      </w:r>
      <w:r w:rsidR="007C577B">
        <w:t xml:space="preserve">ijhorende garantie en </w:t>
      </w:r>
      <w:r>
        <w:t xml:space="preserve">binnen de 24 uur hulp als er iets mis gaat met een van onze apparaten. </w:t>
      </w:r>
    </w:p>
    <w:p w14:paraId="2EB8D555" w14:textId="4FB52CD9" w:rsidR="00E37A37" w:rsidRDefault="00E37A37" w:rsidP="00015C60">
      <w:r>
        <w:t>Toekomst:</w:t>
      </w:r>
      <w:r w:rsidR="007C577B">
        <w:t xml:space="preserve"> Het digitaliseren van het onderwijs. </w:t>
      </w:r>
    </w:p>
    <w:p w14:paraId="0FA16C4D" w14:textId="77777777" w:rsidR="00E37A37" w:rsidRPr="00015C60" w:rsidRDefault="00E37A37" w:rsidP="00015C60"/>
    <w:sectPr w:rsidR="00E37A37" w:rsidRPr="00015C60" w:rsidSect="00396082">
      <w:footerReference w:type="default" r:id="rId13"/>
      <w:pgSz w:w="11906" w:h="16838"/>
      <w:pgMar w:top="1134" w:right="1134" w:bottom="1134" w:left="1871" w:header="709" w:footer="8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46F5" w14:textId="77777777" w:rsidR="004B2BC3" w:rsidRDefault="004B2BC3">
      <w:r>
        <w:separator/>
      </w:r>
    </w:p>
    <w:p w14:paraId="7C91D781" w14:textId="77777777" w:rsidR="004B2BC3" w:rsidRDefault="004B2BC3"/>
  </w:endnote>
  <w:endnote w:type="continuationSeparator" w:id="0">
    <w:p w14:paraId="225BF3F2" w14:textId="77777777" w:rsidR="004B2BC3" w:rsidRDefault="004B2BC3">
      <w:r>
        <w:continuationSeparator/>
      </w:r>
    </w:p>
    <w:p w14:paraId="3CAA5B3D" w14:textId="77777777" w:rsidR="004B2BC3" w:rsidRDefault="004B2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DEF8" w14:textId="77777777" w:rsidR="00C10986" w:rsidRPr="00E24E94" w:rsidRDefault="003516F4" w:rsidP="00CC7162">
    <w:pPr>
      <w:pStyle w:val="Footer"/>
      <w:tabs>
        <w:tab w:val="clear" w:pos="9072"/>
        <w:tab w:val="right" w:pos="8901"/>
      </w:tabs>
      <w:rPr>
        <w:color w:val="808080" w:themeColor="background1" w:themeShade="80"/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DE6CA3" wp14:editId="3BFA6C0D">
              <wp:simplePos x="0" y="0"/>
              <wp:positionH relativeFrom="column">
                <wp:posOffset>2540</wp:posOffset>
              </wp:positionH>
              <wp:positionV relativeFrom="paragraph">
                <wp:posOffset>69688</wp:posOffset>
              </wp:positionV>
              <wp:extent cx="5465134" cy="0"/>
              <wp:effectExtent l="0" t="0" r="0" b="0"/>
              <wp:wrapNone/>
              <wp:docPr id="1" name="Rechte verbindingslij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513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46EA17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5.5pt" to="430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" strokecolor="#7f7f7f [1612]" strokeweight="1pt">
              <v:stroke joinstyle="miter"/>
            </v:line>
          </w:pict>
        </mc:Fallback>
      </mc:AlternateContent>
    </w:r>
    <w:r w:rsidR="00FB1A6D">
      <w:rPr>
        <w:sz w:val="16"/>
        <w:szCs w:val="16"/>
      </w:rPr>
      <w:tab/>
    </w:r>
    <w:r w:rsidR="00FB1A6D">
      <w:rPr>
        <w:sz w:val="16"/>
        <w:szCs w:val="16"/>
      </w:rPr>
      <w:tab/>
    </w:r>
    <w:r w:rsidR="00FB1A6D" w:rsidRPr="00E24E94">
      <w:rPr>
        <w:color w:val="808080" w:themeColor="background1" w:themeShade="80"/>
        <w:sz w:val="16"/>
        <w:szCs w:val="16"/>
      </w:rPr>
      <w:fldChar w:fldCharType="begin"/>
    </w:r>
    <w:r w:rsidR="00FB1A6D" w:rsidRPr="00E24E94">
      <w:rPr>
        <w:color w:val="808080" w:themeColor="background1" w:themeShade="80"/>
        <w:sz w:val="16"/>
        <w:szCs w:val="16"/>
      </w:rPr>
      <w:instrText>PAGE   \* MERGEFORMAT</w:instrText>
    </w:r>
    <w:r w:rsidR="00FB1A6D" w:rsidRPr="00E24E94">
      <w:rPr>
        <w:color w:val="808080" w:themeColor="background1" w:themeShade="80"/>
        <w:sz w:val="16"/>
        <w:szCs w:val="16"/>
      </w:rPr>
      <w:fldChar w:fldCharType="separate"/>
    </w:r>
    <w:r w:rsidR="00FB1A6D" w:rsidRPr="00E24E94">
      <w:rPr>
        <w:color w:val="808080" w:themeColor="background1" w:themeShade="80"/>
        <w:sz w:val="16"/>
        <w:szCs w:val="16"/>
        <w:lang w:val="nl-NL"/>
      </w:rPr>
      <w:t>1</w:t>
    </w:r>
    <w:r w:rsidR="00FB1A6D" w:rsidRPr="00E24E94">
      <w:rPr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B2E8" w14:textId="77777777" w:rsidR="004B2BC3" w:rsidRDefault="004B2BC3">
      <w:r>
        <w:separator/>
      </w:r>
    </w:p>
    <w:p w14:paraId="6B9D1817" w14:textId="77777777" w:rsidR="004B2BC3" w:rsidRDefault="004B2BC3"/>
  </w:footnote>
  <w:footnote w:type="continuationSeparator" w:id="0">
    <w:p w14:paraId="3E62EC60" w14:textId="77777777" w:rsidR="004B2BC3" w:rsidRDefault="004B2BC3">
      <w:r>
        <w:continuationSeparator/>
      </w:r>
    </w:p>
    <w:p w14:paraId="7412EA1A" w14:textId="77777777" w:rsidR="004B2BC3" w:rsidRDefault="004B2B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2B7"/>
    <w:multiLevelType w:val="hybridMultilevel"/>
    <w:tmpl w:val="680640E0"/>
    <w:lvl w:ilvl="0" w:tplc="5F269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u w:color="009999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2219D"/>
    <w:multiLevelType w:val="hybridMultilevel"/>
    <w:tmpl w:val="76180188"/>
    <w:lvl w:ilvl="0" w:tplc="5F269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u w:color="009999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D4F4C"/>
    <w:multiLevelType w:val="multilevel"/>
    <w:tmpl w:val="247044E6"/>
    <w:lvl w:ilvl="0">
      <w:start w:val="1"/>
      <w:numFmt w:val="bullet"/>
      <w:pStyle w:val="Opsomming"/>
      <w:lvlText w:val=""/>
      <w:lvlJc w:val="left"/>
      <w:pPr>
        <w:ind w:left="360" w:hanging="360"/>
      </w:pPr>
      <w:rPr>
        <w:rFonts w:ascii="Symbol" w:hAnsi="Symbol" w:hint="default"/>
        <w:color w:val="auto"/>
        <w:u w:color="009999"/>
      </w:rPr>
    </w:lvl>
    <w:lvl w:ilvl="1">
      <w:start w:val="1"/>
      <w:numFmt w:val="bullet"/>
      <w:lvlText w:val="o"/>
      <w:lvlJc w:val="left"/>
      <w:pPr>
        <w:ind w:left="680" w:hanging="32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B7B24"/>
    <w:multiLevelType w:val="multilevel"/>
    <w:tmpl w:val="0B7CF9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6B53E2"/>
    <w:multiLevelType w:val="hybridMultilevel"/>
    <w:tmpl w:val="A7B201D0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03F87"/>
    <w:multiLevelType w:val="hybridMultilevel"/>
    <w:tmpl w:val="C61E2448"/>
    <w:lvl w:ilvl="0" w:tplc="0B3A0060">
      <w:start w:val="1"/>
      <w:numFmt w:val="decimal"/>
      <w:pStyle w:val="Nummering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2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F6691"/>
    <w:multiLevelType w:val="hybridMultilevel"/>
    <w:tmpl w:val="3FA4F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23453"/>
    <w:multiLevelType w:val="hybridMultilevel"/>
    <w:tmpl w:val="2A929F3E"/>
    <w:lvl w:ilvl="0" w:tplc="5F269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u w:color="009999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E77D8F"/>
    <w:multiLevelType w:val="hybridMultilevel"/>
    <w:tmpl w:val="EF146FEE"/>
    <w:lvl w:ilvl="0" w:tplc="5F269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u w:color="009999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QFSet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37"/>
    <w:rsid w:val="00003083"/>
    <w:rsid w:val="00004C91"/>
    <w:rsid w:val="00013935"/>
    <w:rsid w:val="00015C60"/>
    <w:rsid w:val="00020965"/>
    <w:rsid w:val="00026A0D"/>
    <w:rsid w:val="00027993"/>
    <w:rsid w:val="00032188"/>
    <w:rsid w:val="00034BFB"/>
    <w:rsid w:val="000505EF"/>
    <w:rsid w:val="0005063A"/>
    <w:rsid w:val="00054FF9"/>
    <w:rsid w:val="00064EA1"/>
    <w:rsid w:val="00067463"/>
    <w:rsid w:val="00067647"/>
    <w:rsid w:val="000722AD"/>
    <w:rsid w:val="0008508D"/>
    <w:rsid w:val="000867A7"/>
    <w:rsid w:val="00096A88"/>
    <w:rsid w:val="000A6D47"/>
    <w:rsid w:val="000A786B"/>
    <w:rsid w:val="000A7CA8"/>
    <w:rsid w:val="000C3A9A"/>
    <w:rsid w:val="000C3B23"/>
    <w:rsid w:val="000C411B"/>
    <w:rsid w:val="000C6849"/>
    <w:rsid w:val="000C6DD6"/>
    <w:rsid w:val="000D067B"/>
    <w:rsid w:val="000D1CE1"/>
    <w:rsid w:val="000D65C2"/>
    <w:rsid w:val="000E112A"/>
    <w:rsid w:val="000E6F2D"/>
    <w:rsid w:val="000F04FF"/>
    <w:rsid w:val="0010048C"/>
    <w:rsid w:val="0010273A"/>
    <w:rsid w:val="00103970"/>
    <w:rsid w:val="001176BD"/>
    <w:rsid w:val="00122F31"/>
    <w:rsid w:val="00123BCD"/>
    <w:rsid w:val="00123CF1"/>
    <w:rsid w:val="00123EE4"/>
    <w:rsid w:val="0012479E"/>
    <w:rsid w:val="00125C1B"/>
    <w:rsid w:val="00127C50"/>
    <w:rsid w:val="00131940"/>
    <w:rsid w:val="001353AA"/>
    <w:rsid w:val="00141D37"/>
    <w:rsid w:val="00144692"/>
    <w:rsid w:val="00151F02"/>
    <w:rsid w:val="00154FF7"/>
    <w:rsid w:val="00156883"/>
    <w:rsid w:val="00161B9D"/>
    <w:rsid w:val="0016344E"/>
    <w:rsid w:val="001650CE"/>
    <w:rsid w:val="001655A0"/>
    <w:rsid w:val="00175CA7"/>
    <w:rsid w:val="00177142"/>
    <w:rsid w:val="001962C3"/>
    <w:rsid w:val="001964CB"/>
    <w:rsid w:val="001A5435"/>
    <w:rsid w:val="001B0F59"/>
    <w:rsid w:val="001B0FBD"/>
    <w:rsid w:val="001B2DC8"/>
    <w:rsid w:val="001B6749"/>
    <w:rsid w:val="001B719B"/>
    <w:rsid w:val="001C4A5A"/>
    <w:rsid w:val="001D14A9"/>
    <w:rsid w:val="001D2F05"/>
    <w:rsid w:val="001E05E2"/>
    <w:rsid w:val="001E2CFE"/>
    <w:rsid w:val="001E321B"/>
    <w:rsid w:val="001E648E"/>
    <w:rsid w:val="001F1DE7"/>
    <w:rsid w:val="001F472A"/>
    <w:rsid w:val="00201BAC"/>
    <w:rsid w:val="00201EF7"/>
    <w:rsid w:val="0020540A"/>
    <w:rsid w:val="00206D1E"/>
    <w:rsid w:val="00224EB0"/>
    <w:rsid w:val="00227A4B"/>
    <w:rsid w:val="00227D7E"/>
    <w:rsid w:val="00231988"/>
    <w:rsid w:val="00231D7D"/>
    <w:rsid w:val="00233817"/>
    <w:rsid w:val="002371D0"/>
    <w:rsid w:val="00244A52"/>
    <w:rsid w:val="002537BA"/>
    <w:rsid w:val="00255A83"/>
    <w:rsid w:val="002600FA"/>
    <w:rsid w:val="002610D0"/>
    <w:rsid w:val="0026240B"/>
    <w:rsid w:val="002634A7"/>
    <w:rsid w:val="00265698"/>
    <w:rsid w:val="00272C6A"/>
    <w:rsid w:val="00273864"/>
    <w:rsid w:val="00274DB0"/>
    <w:rsid w:val="00275E58"/>
    <w:rsid w:val="00277B0C"/>
    <w:rsid w:val="00286798"/>
    <w:rsid w:val="0028756D"/>
    <w:rsid w:val="00287ADE"/>
    <w:rsid w:val="00290991"/>
    <w:rsid w:val="002973D0"/>
    <w:rsid w:val="002B1142"/>
    <w:rsid w:val="002B38A5"/>
    <w:rsid w:val="002B75EC"/>
    <w:rsid w:val="002C206D"/>
    <w:rsid w:val="002D07A4"/>
    <w:rsid w:val="002D1163"/>
    <w:rsid w:val="002D1826"/>
    <w:rsid w:val="002D19A8"/>
    <w:rsid w:val="002D2706"/>
    <w:rsid w:val="002D2BB5"/>
    <w:rsid w:val="002D4B9F"/>
    <w:rsid w:val="002D75AF"/>
    <w:rsid w:val="002E7E0E"/>
    <w:rsid w:val="002F4E53"/>
    <w:rsid w:val="002F52FA"/>
    <w:rsid w:val="00303E52"/>
    <w:rsid w:val="00311367"/>
    <w:rsid w:val="00313793"/>
    <w:rsid w:val="00314819"/>
    <w:rsid w:val="0031604F"/>
    <w:rsid w:val="00322C44"/>
    <w:rsid w:val="00324FD2"/>
    <w:rsid w:val="00326F2B"/>
    <w:rsid w:val="0033047A"/>
    <w:rsid w:val="00331E37"/>
    <w:rsid w:val="0033401C"/>
    <w:rsid w:val="003366EB"/>
    <w:rsid w:val="00342F0A"/>
    <w:rsid w:val="003430AA"/>
    <w:rsid w:val="003501A3"/>
    <w:rsid w:val="003516F4"/>
    <w:rsid w:val="003518DC"/>
    <w:rsid w:val="00355B40"/>
    <w:rsid w:val="00357864"/>
    <w:rsid w:val="00365EE8"/>
    <w:rsid w:val="0036766F"/>
    <w:rsid w:val="003873AB"/>
    <w:rsid w:val="00390FEE"/>
    <w:rsid w:val="00391FAD"/>
    <w:rsid w:val="00395378"/>
    <w:rsid w:val="00396082"/>
    <w:rsid w:val="00396328"/>
    <w:rsid w:val="003A1C0C"/>
    <w:rsid w:val="003A1DB0"/>
    <w:rsid w:val="003A3EF7"/>
    <w:rsid w:val="003B0335"/>
    <w:rsid w:val="003B6970"/>
    <w:rsid w:val="003C6FF5"/>
    <w:rsid w:val="003D5891"/>
    <w:rsid w:val="003E0FE2"/>
    <w:rsid w:val="003E41DE"/>
    <w:rsid w:val="003E4B1E"/>
    <w:rsid w:val="003E6FF1"/>
    <w:rsid w:val="003F01A8"/>
    <w:rsid w:val="003F0B33"/>
    <w:rsid w:val="003F1879"/>
    <w:rsid w:val="003F4489"/>
    <w:rsid w:val="004042AE"/>
    <w:rsid w:val="00406A8C"/>
    <w:rsid w:val="00414011"/>
    <w:rsid w:val="004142A0"/>
    <w:rsid w:val="0041618B"/>
    <w:rsid w:val="00420B05"/>
    <w:rsid w:val="0042513A"/>
    <w:rsid w:val="00427AAD"/>
    <w:rsid w:val="00433650"/>
    <w:rsid w:val="00445E58"/>
    <w:rsid w:val="004461DF"/>
    <w:rsid w:val="00450975"/>
    <w:rsid w:val="00461417"/>
    <w:rsid w:val="00470161"/>
    <w:rsid w:val="0047504C"/>
    <w:rsid w:val="00491E42"/>
    <w:rsid w:val="0049447A"/>
    <w:rsid w:val="004A285E"/>
    <w:rsid w:val="004A6382"/>
    <w:rsid w:val="004B2BC3"/>
    <w:rsid w:val="004B351D"/>
    <w:rsid w:val="004B3852"/>
    <w:rsid w:val="004C01B3"/>
    <w:rsid w:val="004C12F6"/>
    <w:rsid w:val="004C1F74"/>
    <w:rsid w:val="004D2224"/>
    <w:rsid w:val="004D71EC"/>
    <w:rsid w:val="004F231B"/>
    <w:rsid w:val="004F4AD4"/>
    <w:rsid w:val="004F7391"/>
    <w:rsid w:val="005127E0"/>
    <w:rsid w:val="005138E9"/>
    <w:rsid w:val="00534F82"/>
    <w:rsid w:val="00540B6F"/>
    <w:rsid w:val="005547DF"/>
    <w:rsid w:val="005567B7"/>
    <w:rsid w:val="00557F83"/>
    <w:rsid w:val="0056250C"/>
    <w:rsid w:val="00562A47"/>
    <w:rsid w:val="00563972"/>
    <w:rsid w:val="005657F0"/>
    <w:rsid w:val="005665ED"/>
    <w:rsid w:val="00567EE8"/>
    <w:rsid w:val="00576454"/>
    <w:rsid w:val="00577156"/>
    <w:rsid w:val="005933C8"/>
    <w:rsid w:val="0059351C"/>
    <w:rsid w:val="0059466F"/>
    <w:rsid w:val="00594C20"/>
    <w:rsid w:val="0059773D"/>
    <w:rsid w:val="005A48E6"/>
    <w:rsid w:val="005A7897"/>
    <w:rsid w:val="005C466F"/>
    <w:rsid w:val="005C4DF3"/>
    <w:rsid w:val="005D33C6"/>
    <w:rsid w:val="005D3E33"/>
    <w:rsid w:val="005D6D76"/>
    <w:rsid w:val="005D6DA6"/>
    <w:rsid w:val="005E4F97"/>
    <w:rsid w:val="005F61B9"/>
    <w:rsid w:val="00601558"/>
    <w:rsid w:val="006016F9"/>
    <w:rsid w:val="00612B6B"/>
    <w:rsid w:val="006131AA"/>
    <w:rsid w:val="0062174B"/>
    <w:rsid w:val="0062234D"/>
    <w:rsid w:val="0062592A"/>
    <w:rsid w:val="00627BBA"/>
    <w:rsid w:val="00627CE4"/>
    <w:rsid w:val="00640FFB"/>
    <w:rsid w:val="006442E1"/>
    <w:rsid w:val="00646ACA"/>
    <w:rsid w:val="0064773A"/>
    <w:rsid w:val="0065356E"/>
    <w:rsid w:val="0065416E"/>
    <w:rsid w:val="00654174"/>
    <w:rsid w:val="00661E64"/>
    <w:rsid w:val="00663C62"/>
    <w:rsid w:val="006728E7"/>
    <w:rsid w:val="0068054C"/>
    <w:rsid w:val="00684B24"/>
    <w:rsid w:val="00692A0B"/>
    <w:rsid w:val="00696B48"/>
    <w:rsid w:val="006A2201"/>
    <w:rsid w:val="006A4A27"/>
    <w:rsid w:val="006B2DF7"/>
    <w:rsid w:val="006B4C41"/>
    <w:rsid w:val="006B5F93"/>
    <w:rsid w:val="006C694B"/>
    <w:rsid w:val="006D1B8D"/>
    <w:rsid w:val="006D4BE6"/>
    <w:rsid w:val="006D5AF6"/>
    <w:rsid w:val="006E22B0"/>
    <w:rsid w:val="006E4519"/>
    <w:rsid w:val="006E6ECC"/>
    <w:rsid w:val="006F45C3"/>
    <w:rsid w:val="006F46C3"/>
    <w:rsid w:val="006F53B3"/>
    <w:rsid w:val="006F7ED3"/>
    <w:rsid w:val="007022D2"/>
    <w:rsid w:val="00711DC6"/>
    <w:rsid w:val="00720411"/>
    <w:rsid w:val="007275D0"/>
    <w:rsid w:val="00727C8F"/>
    <w:rsid w:val="00740202"/>
    <w:rsid w:val="00741CCE"/>
    <w:rsid w:val="00743F2F"/>
    <w:rsid w:val="007442C7"/>
    <w:rsid w:val="0075071E"/>
    <w:rsid w:val="0075237E"/>
    <w:rsid w:val="00753332"/>
    <w:rsid w:val="00756E57"/>
    <w:rsid w:val="00760B19"/>
    <w:rsid w:val="00760EB1"/>
    <w:rsid w:val="00761C56"/>
    <w:rsid w:val="007702F4"/>
    <w:rsid w:val="007736C9"/>
    <w:rsid w:val="00777709"/>
    <w:rsid w:val="00780468"/>
    <w:rsid w:val="00783A0D"/>
    <w:rsid w:val="00786C62"/>
    <w:rsid w:val="00790107"/>
    <w:rsid w:val="00793275"/>
    <w:rsid w:val="007954F4"/>
    <w:rsid w:val="00797442"/>
    <w:rsid w:val="007B27A9"/>
    <w:rsid w:val="007B4B35"/>
    <w:rsid w:val="007B6810"/>
    <w:rsid w:val="007C0947"/>
    <w:rsid w:val="007C44C5"/>
    <w:rsid w:val="007C577B"/>
    <w:rsid w:val="007C6340"/>
    <w:rsid w:val="007E1491"/>
    <w:rsid w:val="007E1A70"/>
    <w:rsid w:val="007E5F84"/>
    <w:rsid w:val="007F19ED"/>
    <w:rsid w:val="007F413C"/>
    <w:rsid w:val="007F4485"/>
    <w:rsid w:val="00806BD6"/>
    <w:rsid w:val="00807B65"/>
    <w:rsid w:val="00813FDE"/>
    <w:rsid w:val="00822CC7"/>
    <w:rsid w:val="00822D0B"/>
    <w:rsid w:val="00824227"/>
    <w:rsid w:val="00825C6C"/>
    <w:rsid w:val="008271D1"/>
    <w:rsid w:val="0083584D"/>
    <w:rsid w:val="0083649A"/>
    <w:rsid w:val="008468C9"/>
    <w:rsid w:val="00846AFF"/>
    <w:rsid w:val="00847874"/>
    <w:rsid w:val="00852E4A"/>
    <w:rsid w:val="00860E8D"/>
    <w:rsid w:val="00861BD8"/>
    <w:rsid w:val="0087610B"/>
    <w:rsid w:val="008767A9"/>
    <w:rsid w:val="00877244"/>
    <w:rsid w:val="00877401"/>
    <w:rsid w:val="008779A3"/>
    <w:rsid w:val="00890A44"/>
    <w:rsid w:val="00891441"/>
    <w:rsid w:val="00892827"/>
    <w:rsid w:val="00893916"/>
    <w:rsid w:val="00895EC5"/>
    <w:rsid w:val="008B2528"/>
    <w:rsid w:val="008B46FD"/>
    <w:rsid w:val="008C7825"/>
    <w:rsid w:val="008D53B8"/>
    <w:rsid w:val="008D615F"/>
    <w:rsid w:val="008F4CB3"/>
    <w:rsid w:val="009067D0"/>
    <w:rsid w:val="009136FD"/>
    <w:rsid w:val="00913CD5"/>
    <w:rsid w:val="00914A77"/>
    <w:rsid w:val="00915431"/>
    <w:rsid w:val="00920FCD"/>
    <w:rsid w:val="00933FC9"/>
    <w:rsid w:val="00936128"/>
    <w:rsid w:val="00941097"/>
    <w:rsid w:val="00941D41"/>
    <w:rsid w:val="00942A12"/>
    <w:rsid w:val="00945634"/>
    <w:rsid w:val="0095350F"/>
    <w:rsid w:val="0095500D"/>
    <w:rsid w:val="009550D5"/>
    <w:rsid w:val="00955228"/>
    <w:rsid w:val="00960618"/>
    <w:rsid w:val="00961589"/>
    <w:rsid w:val="00966E99"/>
    <w:rsid w:val="00977E97"/>
    <w:rsid w:val="009814E1"/>
    <w:rsid w:val="00985B0E"/>
    <w:rsid w:val="00995807"/>
    <w:rsid w:val="00997FF2"/>
    <w:rsid w:val="009A36F1"/>
    <w:rsid w:val="009A405B"/>
    <w:rsid w:val="009A5326"/>
    <w:rsid w:val="009B689C"/>
    <w:rsid w:val="009C30AA"/>
    <w:rsid w:val="009C7139"/>
    <w:rsid w:val="009D0E19"/>
    <w:rsid w:val="009D6041"/>
    <w:rsid w:val="009E387B"/>
    <w:rsid w:val="009E4B77"/>
    <w:rsid w:val="009E5322"/>
    <w:rsid w:val="009F1135"/>
    <w:rsid w:val="00A05001"/>
    <w:rsid w:val="00A0549E"/>
    <w:rsid w:val="00A05CA4"/>
    <w:rsid w:val="00A16736"/>
    <w:rsid w:val="00A2619C"/>
    <w:rsid w:val="00A318EB"/>
    <w:rsid w:val="00A32F88"/>
    <w:rsid w:val="00A3503F"/>
    <w:rsid w:val="00A461C2"/>
    <w:rsid w:val="00A504C6"/>
    <w:rsid w:val="00A600ED"/>
    <w:rsid w:val="00A64FB3"/>
    <w:rsid w:val="00A677E7"/>
    <w:rsid w:val="00A70D92"/>
    <w:rsid w:val="00A73510"/>
    <w:rsid w:val="00A75F27"/>
    <w:rsid w:val="00A92062"/>
    <w:rsid w:val="00A93FB9"/>
    <w:rsid w:val="00A966ED"/>
    <w:rsid w:val="00AA46CE"/>
    <w:rsid w:val="00AA4F96"/>
    <w:rsid w:val="00AB127C"/>
    <w:rsid w:val="00AB6B92"/>
    <w:rsid w:val="00AB7134"/>
    <w:rsid w:val="00AD2B7E"/>
    <w:rsid w:val="00AD6B7B"/>
    <w:rsid w:val="00AD6B7C"/>
    <w:rsid w:val="00AF1DC5"/>
    <w:rsid w:val="00AF46BA"/>
    <w:rsid w:val="00AF4C9F"/>
    <w:rsid w:val="00AF5964"/>
    <w:rsid w:val="00B14A09"/>
    <w:rsid w:val="00B14D88"/>
    <w:rsid w:val="00B2187F"/>
    <w:rsid w:val="00B32A8F"/>
    <w:rsid w:val="00B37163"/>
    <w:rsid w:val="00B4191B"/>
    <w:rsid w:val="00B52975"/>
    <w:rsid w:val="00B55E00"/>
    <w:rsid w:val="00B659C7"/>
    <w:rsid w:val="00B70F22"/>
    <w:rsid w:val="00B762FA"/>
    <w:rsid w:val="00B811A7"/>
    <w:rsid w:val="00B86F6A"/>
    <w:rsid w:val="00B87ED7"/>
    <w:rsid w:val="00B91BB4"/>
    <w:rsid w:val="00B92F9F"/>
    <w:rsid w:val="00B958B0"/>
    <w:rsid w:val="00B97377"/>
    <w:rsid w:val="00B97A79"/>
    <w:rsid w:val="00BA01CA"/>
    <w:rsid w:val="00BA12EA"/>
    <w:rsid w:val="00BA37C1"/>
    <w:rsid w:val="00BA5D25"/>
    <w:rsid w:val="00BB0BC5"/>
    <w:rsid w:val="00BB6964"/>
    <w:rsid w:val="00BC0E37"/>
    <w:rsid w:val="00BC45C1"/>
    <w:rsid w:val="00BC58F0"/>
    <w:rsid w:val="00BD1D67"/>
    <w:rsid w:val="00BD367D"/>
    <w:rsid w:val="00BE1E61"/>
    <w:rsid w:val="00BE5AF4"/>
    <w:rsid w:val="00BF3146"/>
    <w:rsid w:val="00C0247D"/>
    <w:rsid w:val="00C050E1"/>
    <w:rsid w:val="00C10986"/>
    <w:rsid w:val="00C231A1"/>
    <w:rsid w:val="00C23A19"/>
    <w:rsid w:val="00C2682E"/>
    <w:rsid w:val="00C3161E"/>
    <w:rsid w:val="00C32D75"/>
    <w:rsid w:val="00C35935"/>
    <w:rsid w:val="00C36B34"/>
    <w:rsid w:val="00C421D3"/>
    <w:rsid w:val="00C4323D"/>
    <w:rsid w:val="00C50725"/>
    <w:rsid w:val="00C511B3"/>
    <w:rsid w:val="00C53BB6"/>
    <w:rsid w:val="00C54190"/>
    <w:rsid w:val="00C54380"/>
    <w:rsid w:val="00C55C4C"/>
    <w:rsid w:val="00C61690"/>
    <w:rsid w:val="00C707E2"/>
    <w:rsid w:val="00C76E68"/>
    <w:rsid w:val="00C82097"/>
    <w:rsid w:val="00C84E67"/>
    <w:rsid w:val="00C87191"/>
    <w:rsid w:val="00C91EBC"/>
    <w:rsid w:val="00C92F4E"/>
    <w:rsid w:val="00C93712"/>
    <w:rsid w:val="00C97A4D"/>
    <w:rsid w:val="00CA2FDB"/>
    <w:rsid w:val="00CB2BF6"/>
    <w:rsid w:val="00CB34D2"/>
    <w:rsid w:val="00CB4E39"/>
    <w:rsid w:val="00CB773E"/>
    <w:rsid w:val="00CC3796"/>
    <w:rsid w:val="00CC7162"/>
    <w:rsid w:val="00CD0A6C"/>
    <w:rsid w:val="00CD0EB6"/>
    <w:rsid w:val="00CD1228"/>
    <w:rsid w:val="00CD7070"/>
    <w:rsid w:val="00CD767D"/>
    <w:rsid w:val="00CD7D9B"/>
    <w:rsid w:val="00CE7DD8"/>
    <w:rsid w:val="00CF293D"/>
    <w:rsid w:val="00CF40DD"/>
    <w:rsid w:val="00CF67CF"/>
    <w:rsid w:val="00D051FF"/>
    <w:rsid w:val="00D20AEB"/>
    <w:rsid w:val="00D25032"/>
    <w:rsid w:val="00D316BE"/>
    <w:rsid w:val="00D534A3"/>
    <w:rsid w:val="00D54956"/>
    <w:rsid w:val="00D561A0"/>
    <w:rsid w:val="00D57613"/>
    <w:rsid w:val="00D61E18"/>
    <w:rsid w:val="00D7534B"/>
    <w:rsid w:val="00D8294F"/>
    <w:rsid w:val="00D829A7"/>
    <w:rsid w:val="00D95B25"/>
    <w:rsid w:val="00DA3C78"/>
    <w:rsid w:val="00DB213D"/>
    <w:rsid w:val="00DC55BE"/>
    <w:rsid w:val="00DC5DF4"/>
    <w:rsid w:val="00DC62BC"/>
    <w:rsid w:val="00DC6A15"/>
    <w:rsid w:val="00DE3B25"/>
    <w:rsid w:val="00DE7A6A"/>
    <w:rsid w:val="00DF43CD"/>
    <w:rsid w:val="00DF7D80"/>
    <w:rsid w:val="00E04D36"/>
    <w:rsid w:val="00E12B06"/>
    <w:rsid w:val="00E12D46"/>
    <w:rsid w:val="00E13878"/>
    <w:rsid w:val="00E14743"/>
    <w:rsid w:val="00E24E94"/>
    <w:rsid w:val="00E37A37"/>
    <w:rsid w:val="00E544E9"/>
    <w:rsid w:val="00E54580"/>
    <w:rsid w:val="00E7405D"/>
    <w:rsid w:val="00E834D6"/>
    <w:rsid w:val="00E93989"/>
    <w:rsid w:val="00E9439D"/>
    <w:rsid w:val="00E961B5"/>
    <w:rsid w:val="00E97F63"/>
    <w:rsid w:val="00EA0665"/>
    <w:rsid w:val="00EA6C9A"/>
    <w:rsid w:val="00EB0D14"/>
    <w:rsid w:val="00EB2690"/>
    <w:rsid w:val="00EB6093"/>
    <w:rsid w:val="00EB6265"/>
    <w:rsid w:val="00EC33B5"/>
    <w:rsid w:val="00EC51A0"/>
    <w:rsid w:val="00EC6044"/>
    <w:rsid w:val="00EC7162"/>
    <w:rsid w:val="00ED1799"/>
    <w:rsid w:val="00F046B2"/>
    <w:rsid w:val="00F11058"/>
    <w:rsid w:val="00F13C95"/>
    <w:rsid w:val="00F15386"/>
    <w:rsid w:val="00F24AF1"/>
    <w:rsid w:val="00F26797"/>
    <w:rsid w:val="00F277F7"/>
    <w:rsid w:val="00F3617F"/>
    <w:rsid w:val="00F472DA"/>
    <w:rsid w:val="00F506E3"/>
    <w:rsid w:val="00F52067"/>
    <w:rsid w:val="00F52FDE"/>
    <w:rsid w:val="00F55ED8"/>
    <w:rsid w:val="00F64548"/>
    <w:rsid w:val="00F71ACA"/>
    <w:rsid w:val="00F72BF1"/>
    <w:rsid w:val="00F75A57"/>
    <w:rsid w:val="00F76496"/>
    <w:rsid w:val="00F84D69"/>
    <w:rsid w:val="00F85EDB"/>
    <w:rsid w:val="00F86782"/>
    <w:rsid w:val="00F87471"/>
    <w:rsid w:val="00FA22A4"/>
    <w:rsid w:val="00FA60FF"/>
    <w:rsid w:val="00FB1A6D"/>
    <w:rsid w:val="00FB3732"/>
    <w:rsid w:val="00FD7EC9"/>
    <w:rsid w:val="00FE4454"/>
    <w:rsid w:val="00FE4567"/>
    <w:rsid w:val="00FE51C4"/>
    <w:rsid w:val="00FF14D0"/>
    <w:rsid w:val="00FF6354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47CC6F"/>
  <w15:chartTrackingRefBased/>
  <w15:docId w15:val="{36044672-596B-4DB0-84F4-1857110C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Calibri" w:hAnsi="Verdan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F4"/>
    <w:pPr>
      <w:spacing w:after="240"/>
    </w:pPr>
    <w:rPr>
      <w:rFonts w:eastAsia="Times New Roman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1F1DE7"/>
    <w:pPr>
      <w:keepNext/>
      <w:keepLines/>
      <w:numPr>
        <w:numId w:val="1"/>
      </w:numPr>
      <w:tabs>
        <w:tab w:val="left" w:pos="851"/>
      </w:tabs>
      <w:spacing w:before="480"/>
      <w:ind w:left="851" w:hanging="851"/>
      <w:outlineLvl w:val="0"/>
    </w:pPr>
    <w:rPr>
      <w:b/>
      <w:color w:val="BED753"/>
      <w:sz w:val="24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5138E9"/>
    <w:pPr>
      <w:keepNext/>
      <w:keepLines/>
      <w:numPr>
        <w:ilvl w:val="1"/>
        <w:numId w:val="1"/>
      </w:numPr>
      <w:tabs>
        <w:tab w:val="left" w:pos="851"/>
      </w:tabs>
      <w:spacing w:before="480"/>
      <w:ind w:left="851" w:hanging="851"/>
      <w:outlineLvl w:val="1"/>
    </w:pPr>
    <w:rPr>
      <w:b/>
      <w:color w:val="8DB0D2"/>
      <w:sz w:val="24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767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46AC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nl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E3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E3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lang w:eastAsia="nl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E33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  <w:lang w:eastAsia="nl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E3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  <w:lang w:eastAsia="nl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E33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EC51A0"/>
    <w:rPr>
      <w:rFonts w:ascii="Verdana" w:eastAsia="Times New Roman" w:hAnsi="Verdana"/>
      <w:b/>
      <w:color w:val="BED753"/>
      <w:sz w:val="24"/>
      <w:szCs w:val="32"/>
      <w:lang w:val="x-none" w:eastAsia="x-none"/>
    </w:rPr>
  </w:style>
  <w:style w:type="character" w:customStyle="1" w:styleId="Heading2Char">
    <w:name w:val="Heading 2 Char"/>
    <w:link w:val="Heading2"/>
    <w:uiPriority w:val="9"/>
    <w:semiHidden/>
    <w:rsid w:val="00EC51A0"/>
    <w:rPr>
      <w:rFonts w:ascii="Verdana" w:eastAsia="Times New Roman" w:hAnsi="Verdana"/>
      <w:b/>
      <w:color w:val="8DB0D2"/>
      <w:sz w:val="24"/>
      <w:szCs w:val="26"/>
      <w:lang w:val="x-none" w:eastAsia="x-none"/>
    </w:rPr>
  </w:style>
  <w:style w:type="character" w:customStyle="1" w:styleId="Heading3Char">
    <w:name w:val="Heading 3 Char"/>
    <w:link w:val="Heading3"/>
    <w:uiPriority w:val="9"/>
    <w:semiHidden/>
    <w:rsid w:val="00EC51A0"/>
    <w:rPr>
      <w:rFonts w:ascii="Calibri Light" w:eastAsia="Times New Roman" w:hAnsi="Calibri Light"/>
      <w:color w:val="1F4D78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semiHidden/>
    <w:rsid w:val="008767A9"/>
    <w:pPr>
      <w:tabs>
        <w:tab w:val="center" w:pos="4536"/>
        <w:tab w:val="right" w:pos="9072"/>
      </w:tabs>
    </w:pPr>
    <w:rPr>
      <w:rFonts w:eastAsia="Calibri"/>
      <w:lang w:eastAsia="nl-B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51A0"/>
    <w:rPr>
      <w:rFonts w:ascii="Verdana" w:hAnsi="Verdana"/>
      <w:szCs w:val="22"/>
      <w:lang w:eastAsia="en-US"/>
    </w:rPr>
  </w:style>
  <w:style w:type="character" w:styleId="Hyperlink">
    <w:name w:val="Hyperlink"/>
    <w:uiPriority w:val="99"/>
    <w:semiHidden/>
    <w:rsid w:val="008767A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semiHidden/>
    <w:rsid w:val="008767A9"/>
    <w:pPr>
      <w:tabs>
        <w:tab w:val="center" w:pos="4536"/>
        <w:tab w:val="right" w:pos="9072"/>
      </w:tabs>
    </w:pPr>
    <w:rPr>
      <w:rFonts w:eastAsia="Calibri"/>
      <w:lang w:eastAsia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51A0"/>
    <w:rPr>
      <w:rFonts w:ascii="Verdana" w:hAnsi="Verdana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qFormat/>
    <w:rsid w:val="008767A9"/>
    <w:pPr>
      <w:outlineLvl w:val="9"/>
    </w:pPr>
    <w:rPr>
      <w:lang w:eastAsia="nl-BE"/>
    </w:rPr>
  </w:style>
  <w:style w:type="paragraph" w:styleId="TOC1">
    <w:name w:val="toc 1"/>
    <w:basedOn w:val="Normal"/>
    <w:next w:val="Normal"/>
    <w:autoRedefine/>
    <w:uiPriority w:val="39"/>
    <w:semiHidden/>
    <w:rsid w:val="00C87191"/>
    <w:pPr>
      <w:tabs>
        <w:tab w:val="right" w:leader="dot" w:pos="9060"/>
      </w:tabs>
      <w:spacing w:before="240"/>
      <w:ind w:left="851" w:hanging="851"/>
    </w:pPr>
    <w:rPr>
      <w:rFonts w:eastAsia="Calibri"/>
      <w:b/>
      <w:lang w:eastAsia="nl-BE"/>
    </w:rPr>
  </w:style>
  <w:style w:type="paragraph" w:styleId="TOC2">
    <w:name w:val="toc 2"/>
    <w:basedOn w:val="Normal"/>
    <w:next w:val="Normal"/>
    <w:autoRedefine/>
    <w:uiPriority w:val="39"/>
    <w:semiHidden/>
    <w:rsid w:val="00C87191"/>
    <w:pPr>
      <w:tabs>
        <w:tab w:val="right" w:leader="dot" w:pos="9060"/>
      </w:tabs>
      <w:ind w:left="851" w:hanging="851"/>
    </w:pPr>
    <w:rPr>
      <w:rFonts w:eastAsia="Calibri"/>
      <w:lang w:eastAsia="nl-BE"/>
    </w:rPr>
  </w:style>
  <w:style w:type="paragraph" w:styleId="TOC3">
    <w:name w:val="toc 3"/>
    <w:basedOn w:val="Normal"/>
    <w:next w:val="Normal"/>
    <w:autoRedefine/>
    <w:uiPriority w:val="39"/>
    <w:semiHidden/>
    <w:rsid w:val="00646ACA"/>
    <w:pPr>
      <w:tabs>
        <w:tab w:val="right" w:leader="dot" w:pos="9072"/>
      </w:tabs>
      <w:ind w:left="442" w:right="1537"/>
    </w:pPr>
    <w:rPr>
      <w:rFonts w:eastAsia="Calibri"/>
      <w:lang w:eastAsia="nl-BE"/>
    </w:rPr>
  </w:style>
  <w:style w:type="paragraph" w:styleId="NormalWeb">
    <w:name w:val="Normal (Web)"/>
    <w:basedOn w:val="Normal"/>
    <w:uiPriority w:val="99"/>
    <w:semiHidden/>
    <w:rsid w:val="008767A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nl-BE"/>
    </w:rPr>
  </w:style>
  <w:style w:type="paragraph" w:customStyle="1" w:styleId="Tussentitel">
    <w:name w:val="Tussentitel"/>
    <w:basedOn w:val="Normal"/>
    <w:next w:val="Normal"/>
    <w:qFormat/>
    <w:rsid w:val="00C50725"/>
    <w:pPr>
      <w:tabs>
        <w:tab w:val="left" w:pos="3969"/>
        <w:tab w:val="left" w:pos="6804"/>
      </w:tabs>
      <w:spacing w:before="480"/>
    </w:pPr>
    <w:rPr>
      <w:rFonts w:eastAsia="Calibri"/>
      <w:color w:val="949292" w:themeColor="accent4"/>
      <w:sz w:val="24"/>
      <w:lang w:eastAsia="x-none"/>
    </w:rPr>
  </w:style>
  <w:style w:type="character" w:customStyle="1" w:styleId="Vet">
    <w:name w:val="Vet"/>
    <w:basedOn w:val="Cursief"/>
    <w:uiPriority w:val="1"/>
    <w:qFormat/>
    <w:rsid w:val="00EC51A0"/>
    <w:rPr>
      <w:rFonts w:ascii="Verdana" w:hAnsi="Verdana"/>
      <w:b/>
      <w:i w:val="0"/>
      <w:sz w:val="20"/>
    </w:rPr>
  </w:style>
  <w:style w:type="character" w:styleId="FollowedHyperlink">
    <w:name w:val="FollowedHyperlink"/>
    <w:uiPriority w:val="99"/>
    <w:semiHidden/>
    <w:unhideWhenUsed/>
    <w:rsid w:val="00760EB1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328"/>
    <w:rPr>
      <w:rFonts w:ascii="Segoe UI" w:eastAsia="Calibr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96328"/>
    <w:rPr>
      <w:rFonts w:ascii="Segoe UI" w:hAnsi="Segoe UI" w:cs="Segoe UI"/>
      <w:sz w:val="18"/>
      <w:szCs w:val="18"/>
    </w:rPr>
  </w:style>
  <w:style w:type="paragraph" w:customStyle="1" w:styleId="Opsomming">
    <w:name w:val="Opsomming"/>
    <w:basedOn w:val="Normal"/>
    <w:qFormat/>
    <w:rsid w:val="003516F4"/>
    <w:pPr>
      <w:numPr>
        <w:numId w:val="7"/>
      </w:numPr>
      <w:ind w:left="357" w:hanging="357"/>
      <w:contextualSpacing/>
    </w:pPr>
    <w:rPr>
      <w:rFonts w:eastAsia="Calibri"/>
      <w:lang w:eastAsia="nl-BE"/>
    </w:rPr>
  </w:style>
  <w:style w:type="table" w:styleId="TableGrid">
    <w:name w:val="Table Grid"/>
    <w:basedOn w:val="ListTable3-Accent2"/>
    <w:uiPriority w:val="59"/>
    <w:rsid w:val="00A318EB"/>
    <w:rPr>
      <w:szCs w:val="24"/>
      <w:lang w:val="nl-NL" w:eastAsia="en-BE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BED753" w:themeColor="accent2"/>
        <w:insideV w:val="single" w:sz="4" w:space="0" w:color="BED753" w:themeColor="accent2"/>
      </w:tblBorders>
    </w:tblPr>
    <w:tcPr>
      <w:vAlign w:val="bottom"/>
    </w:tcPr>
    <w:tblStylePr w:type="firstRow">
      <w:rPr>
        <w:b/>
        <w:bCs/>
        <w:color w:val="FFFFFF" w:themeColor="background1"/>
      </w:rPr>
      <w:tblPr/>
      <w:tcPr>
        <w:shd w:val="clear" w:color="auto" w:fill="BED753" w:themeFill="accent2"/>
      </w:tcPr>
    </w:tblStylePr>
    <w:tblStylePr w:type="lastRow">
      <w:rPr>
        <w:b/>
        <w:bCs/>
      </w:rPr>
      <w:tblPr/>
      <w:tcPr>
        <w:tcBorders>
          <w:top w:val="double" w:sz="4" w:space="0" w:color="BED7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753" w:themeColor="accent2"/>
          <w:right w:val="single" w:sz="4" w:space="0" w:color="BED753" w:themeColor="accent2"/>
        </w:tcBorders>
      </w:tcPr>
    </w:tblStylePr>
    <w:tblStylePr w:type="band1Horz">
      <w:tblPr/>
      <w:tcPr>
        <w:tcBorders>
          <w:top w:val="single" w:sz="4" w:space="0" w:color="BED753" w:themeColor="accent2"/>
          <w:bottom w:val="single" w:sz="4" w:space="0" w:color="BED7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753" w:themeColor="accent2"/>
          <w:left w:val="nil"/>
        </w:tcBorders>
      </w:tcPr>
    </w:tblStylePr>
    <w:tblStylePr w:type="swCell">
      <w:tblPr/>
      <w:tcPr>
        <w:tcBorders>
          <w:top w:val="double" w:sz="4" w:space="0" w:color="BED753" w:themeColor="accent2"/>
          <w:right w:val="nil"/>
        </w:tcBorders>
      </w:tcPr>
    </w:tblStylePr>
  </w:style>
  <w:style w:type="character" w:styleId="PlaceholderText">
    <w:name w:val="Placeholder Text"/>
    <w:uiPriority w:val="99"/>
    <w:semiHidden/>
    <w:rsid w:val="005A48E6"/>
    <w:rPr>
      <w:color w:val="808080"/>
    </w:rPr>
  </w:style>
  <w:style w:type="character" w:customStyle="1" w:styleId="Heading4Char">
    <w:name w:val="Heading 4 Char"/>
    <w:link w:val="Heading4"/>
    <w:uiPriority w:val="9"/>
    <w:semiHidden/>
    <w:rsid w:val="00EC51A0"/>
    <w:rPr>
      <w:rFonts w:ascii="Verdana" w:eastAsia="Times New Roman" w:hAnsi="Verdana"/>
      <w:b/>
      <w:bCs/>
      <w:sz w:val="28"/>
      <w:szCs w:val="28"/>
      <w:lang w:val="x-none" w:eastAsia="en-US"/>
    </w:rPr>
  </w:style>
  <w:style w:type="numbering" w:customStyle="1" w:styleId="Geenlijst1">
    <w:name w:val="Geen lijst1"/>
    <w:next w:val="NoList"/>
    <w:uiPriority w:val="99"/>
    <w:semiHidden/>
    <w:unhideWhenUsed/>
    <w:rsid w:val="0028756D"/>
  </w:style>
  <w:style w:type="table" w:customStyle="1" w:styleId="Tabelraster1">
    <w:name w:val="Tabelraster1"/>
    <w:basedOn w:val="TableNormal"/>
    <w:next w:val="TableGrid"/>
    <w:uiPriority w:val="39"/>
    <w:rsid w:val="0028756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Geenlijst2">
    <w:name w:val="Geen lijst2"/>
    <w:next w:val="NoList"/>
    <w:uiPriority w:val="99"/>
    <w:semiHidden/>
    <w:unhideWhenUsed/>
    <w:rsid w:val="00793275"/>
  </w:style>
  <w:style w:type="table" w:customStyle="1" w:styleId="Tabelraster2">
    <w:name w:val="Tabelraster2"/>
    <w:basedOn w:val="TableNormal"/>
    <w:next w:val="TableGrid"/>
    <w:uiPriority w:val="39"/>
    <w:rsid w:val="0079327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uiPriority w:val="9"/>
    <w:semiHidden/>
    <w:rsid w:val="005D3E33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5D3E33"/>
    <w:rPr>
      <w:rFonts w:eastAsia="Times New Roman"/>
      <w:b/>
      <w:bCs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5D3E33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5D3E33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5D3E33"/>
    <w:rPr>
      <w:rFonts w:ascii="Calibri Light" w:eastAsia="Times New Roman" w:hAnsi="Calibri Light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43F2F"/>
    <w:pPr>
      <w:outlineLvl w:val="0"/>
    </w:pPr>
    <w:rPr>
      <w:rFonts w:eastAsiaTheme="majorEastAsia" w:cstheme="majorBidi"/>
      <w:b/>
      <w:bCs/>
      <w:color w:val="F3941F" w:themeColor="accent1"/>
      <w:kern w:val="28"/>
      <w:sz w:val="36"/>
      <w:szCs w:val="32"/>
      <w:lang w:eastAsia="nl-BE"/>
    </w:rPr>
  </w:style>
  <w:style w:type="character" w:customStyle="1" w:styleId="TitleChar">
    <w:name w:val="Title Char"/>
    <w:basedOn w:val="DefaultParagraphFont"/>
    <w:link w:val="Title"/>
    <w:uiPriority w:val="10"/>
    <w:rsid w:val="00743F2F"/>
    <w:rPr>
      <w:rFonts w:eastAsiaTheme="majorEastAsia" w:cstheme="majorBidi"/>
      <w:b/>
      <w:bCs/>
      <w:color w:val="F3941F" w:themeColor="accent1"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2AE"/>
    <w:pPr>
      <w:spacing w:before="360" w:after="120"/>
      <w:outlineLvl w:val="1"/>
    </w:pPr>
    <w:rPr>
      <w:rFonts w:eastAsiaTheme="majorEastAsia" w:cstheme="majorBidi"/>
      <w:color w:val="BED753" w:themeColor="accent2"/>
      <w:sz w:val="24"/>
      <w:szCs w:val="24"/>
      <w:lang w:eastAsia="nl-BE"/>
    </w:rPr>
  </w:style>
  <w:style w:type="character" w:customStyle="1" w:styleId="SubtitleChar">
    <w:name w:val="Subtitle Char"/>
    <w:basedOn w:val="DefaultParagraphFont"/>
    <w:link w:val="Subtitle"/>
    <w:uiPriority w:val="11"/>
    <w:rsid w:val="004042AE"/>
    <w:rPr>
      <w:rFonts w:eastAsiaTheme="majorEastAsia" w:cstheme="majorBidi"/>
      <w:color w:val="BED753" w:themeColor="accent2"/>
      <w:sz w:val="24"/>
      <w:szCs w:val="24"/>
    </w:rPr>
  </w:style>
  <w:style w:type="character" w:customStyle="1" w:styleId="Cursief">
    <w:name w:val="Cursief"/>
    <w:basedOn w:val="DefaultParagraphFont"/>
    <w:uiPriority w:val="1"/>
    <w:qFormat/>
    <w:rsid w:val="00EC51A0"/>
    <w:rPr>
      <w:rFonts w:ascii="Verdana" w:hAnsi="Verdana"/>
      <w:i/>
      <w:sz w:val="20"/>
    </w:rPr>
  </w:style>
  <w:style w:type="table" w:styleId="ListTable3-Accent2">
    <w:name w:val="List Table 3 Accent 2"/>
    <w:basedOn w:val="TableNormal"/>
    <w:uiPriority w:val="48"/>
    <w:rsid w:val="00EC51A0"/>
    <w:tblPr>
      <w:tblStyleRowBandSize w:val="1"/>
      <w:tblStyleColBandSize w:val="1"/>
      <w:tblBorders>
        <w:top w:val="single" w:sz="4" w:space="0" w:color="BED753" w:themeColor="accent2"/>
        <w:left w:val="single" w:sz="4" w:space="0" w:color="BED753" w:themeColor="accent2"/>
        <w:bottom w:val="single" w:sz="4" w:space="0" w:color="BED753" w:themeColor="accent2"/>
        <w:right w:val="single" w:sz="4" w:space="0" w:color="BED7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753" w:themeFill="accent2"/>
      </w:tcPr>
    </w:tblStylePr>
    <w:tblStylePr w:type="lastRow">
      <w:rPr>
        <w:b/>
        <w:bCs/>
      </w:rPr>
      <w:tblPr/>
      <w:tcPr>
        <w:tcBorders>
          <w:top w:val="double" w:sz="4" w:space="0" w:color="BED7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753" w:themeColor="accent2"/>
          <w:right w:val="single" w:sz="4" w:space="0" w:color="BED753" w:themeColor="accent2"/>
        </w:tcBorders>
      </w:tcPr>
    </w:tblStylePr>
    <w:tblStylePr w:type="band1Horz">
      <w:tblPr/>
      <w:tcPr>
        <w:tcBorders>
          <w:top w:val="single" w:sz="4" w:space="0" w:color="BED753" w:themeColor="accent2"/>
          <w:bottom w:val="single" w:sz="4" w:space="0" w:color="BED7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753" w:themeColor="accent2"/>
          <w:left w:val="nil"/>
        </w:tcBorders>
      </w:tcPr>
    </w:tblStylePr>
    <w:tblStylePr w:type="swCell">
      <w:tblPr/>
      <w:tcPr>
        <w:tcBorders>
          <w:top w:val="double" w:sz="4" w:space="0" w:color="BED753" w:themeColor="accent2"/>
          <w:right w:val="nil"/>
        </w:tcBorders>
      </w:tcPr>
    </w:tblStylePr>
  </w:style>
  <w:style w:type="paragraph" w:customStyle="1" w:styleId="Nummering">
    <w:name w:val="Nummering"/>
    <w:basedOn w:val="Normal"/>
    <w:qFormat/>
    <w:rsid w:val="003516F4"/>
    <w:pPr>
      <w:numPr>
        <w:numId w:val="8"/>
      </w:numPr>
      <w:ind w:left="357" w:hanging="357"/>
      <w:contextualSpacing/>
    </w:pPr>
    <w:rPr>
      <w:rFonts w:eastAsia="Calibri"/>
      <w:lang w:eastAsia="nl-BE"/>
    </w:rPr>
  </w:style>
  <w:style w:type="paragraph" w:styleId="BodyText">
    <w:name w:val="Body Text"/>
    <w:basedOn w:val="Normal"/>
    <w:link w:val="BodyTextChar"/>
    <w:rsid w:val="00396082"/>
    <w:pPr>
      <w:spacing w:before="60" w:after="60"/>
    </w:pPr>
  </w:style>
  <w:style w:type="character" w:customStyle="1" w:styleId="BodyTextChar">
    <w:name w:val="Body Text Char"/>
    <w:basedOn w:val="DefaultParagraphFont"/>
    <w:link w:val="BodyText"/>
    <w:rsid w:val="00396082"/>
    <w:rPr>
      <w:rFonts w:eastAsia="Times New Roman"/>
      <w:lang w:eastAsia="nl-NL"/>
    </w:rPr>
  </w:style>
  <w:style w:type="table" w:styleId="PlainTable2">
    <w:name w:val="Plain Table 2"/>
    <w:basedOn w:val="TableNormal"/>
    <w:uiPriority w:val="42"/>
    <w:rsid w:val="003960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tijl1">
    <w:name w:val="Stijl1"/>
    <w:basedOn w:val="DefaultParagraphFont"/>
    <w:uiPriority w:val="1"/>
    <w:rsid w:val="00B811A7"/>
    <w:rPr>
      <w:rFonts w:ascii="Verdana" w:hAnsi="Verdana"/>
      <w:color w:val="808080" w:themeColor="background1" w:themeShade="80"/>
      <w:sz w:val="20"/>
    </w:rPr>
  </w:style>
  <w:style w:type="paragraph" w:styleId="ListParagraph">
    <w:name w:val="List Paragraph"/>
    <w:basedOn w:val="Normal"/>
    <w:uiPriority w:val="34"/>
    <w:rsid w:val="0057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\Downloads\Evaluatie%20Campus%20SJB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445515BC6540499B6A22617711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93DE2-B42D-4DF4-8033-6D47A895AA58}"/>
      </w:docPartPr>
      <w:docPartBody>
        <w:p w:rsidR="004B35A2" w:rsidRDefault="008710AB">
          <w:pPr>
            <w:pStyle w:val="00445515BC6540499B6A22617711E277"/>
          </w:pPr>
          <w:r w:rsidRPr="00F64E33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933B9A4221C94AD1B2AE1C3621963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1E20-EA16-4BB6-A4D4-6A6879B90C9D}"/>
      </w:docPartPr>
      <w:docPartBody>
        <w:p w:rsidR="004B35A2" w:rsidRDefault="008710AB">
          <w:pPr>
            <w:pStyle w:val="933B9A4221C94AD1B2AE1C362196367A"/>
          </w:pPr>
          <w:r w:rsidRPr="007F2548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1D68C297459F40369B7D4FBE5691A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03869-4F29-48C3-83A0-6F212572AAAB}"/>
      </w:docPartPr>
      <w:docPartBody>
        <w:p w:rsidR="004B35A2" w:rsidRDefault="008710AB">
          <w:pPr>
            <w:pStyle w:val="1D68C297459F40369B7D4FBE5691A7F0"/>
          </w:pPr>
          <w:r w:rsidRPr="00F64E33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8CF9D12B10124D04BA31D87CD76E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F277-F4A2-4C4F-9FF3-F6434BBC908C}"/>
      </w:docPartPr>
      <w:docPartBody>
        <w:p w:rsidR="004B35A2" w:rsidRDefault="008710AB">
          <w:pPr>
            <w:pStyle w:val="8CF9D12B10124D04BA31D87CD76E62FC"/>
          </w:pPr>
          <w:r w:rsidRPr="00F64E33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A82DA87DB10E4109B15F52F16D566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49E94-832C-4EA6-8D75-66D21C478F7A}"/>
      </w:docPartPr>
      <w:docPartBody>
        <w:p w:rsidR="004B35A2" w:rsidRDefault="008710AB">
          <w:pPr>
            <w:pStyle w:val="A82DA87DB10E4109B15F52F16D566918"/>
          </w:pPr>
          <w:r w:rsidRPr="00F64E33">
            <w:rPr>
              <w:rStyle w:val="PlaceholderText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AB"/>
    <w:rsid w:val="004B35A2"/>
    <w:rsid w:val="007A0383"/>
    <w:rsid w:val="0087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00445515BC6540499B6A22617711E277">
    <w:name w:val="00445515BC6540499B6A22617711E277"/>
  </w:style>
  <w:style w:type="paragraph" w:customStyle="1" w:styleId="933B9A4221C94AD1B2AE1C362196367A">
    <w:name w:val="933B9A4221C94AD1B2AE1C362196367A"/>
  </w:style>
  <w:style w:type="paragraph" w:customStyle="1" w:styleId="1D68C297459F40369B7D4FBE5691A7F0">
    <w:name w:val="1D68C297459F40369B7D4FBE5691A7F0"/>
  </w:style>
  <w:style w:type="paragraph" w:customStyle="1" w:styleId="8CF9D12B10124D04BA31D87CD76E62FC">
    <w:name w:val="8CF9D12B10124D04BA31D87CD76E62FC"/>
  </w:style>
  <w:style w:type="paragraph" w:customStyle="1" w:styleId="A82DA87DB10E4109B15F52F16D566918">
    <w:name w:val="A82DA87DB10E4109B15F52F16D566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Campus Sint-Jan Berchmans">
      <a:dk1>
        <a:sysClr val="windowText" lastClr="000000"/>
      </a:dk1>
      <a:lt1>
        <a:sysClr val="window" lastClr="FFFFFF"/>
      </a:lt1>
      <a:dk2>
        <a:srgbClr val="7F7F7F"/>
      </a:dk2>
      <a:lt2>
        <a:srgbClr val="E7E6E6"/>
      </a:lt2>
      <a:accent1>
        <a:srgbClr val="F3941F"/>
      </a:accent1>
      <a:accent2>
        <a:srgbClr val="BED753"/>
      </a:accent2>
      <a:accent3>
        <a:srgbClr val="8DB0D2"/>
      </a:accent3>
      <a:accent4>
        <a:srgbClr val="949292"/>
      </a:accent4>
      <a:accent5>
        <a:srgbClr val="403E3B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924CC62903E418087A1E9BB6FEAF6" ma:contentTypeVersion="11" ma:contentTypeDescription="Een nieuw document maken." ma:contentTypeScope="" ma:versionID="6332ffd40c2d0edb1fe6dbb33763c80b">
  <xsd:schema xmlns:xsd="http://www.w3.org/2001/XMLSchema" xmlns:xs="http://www.w3.org/2001/XMLSchema" xmlns:p="http://schemas.microsoft.com/office/2006/metadata/properties" xmlns:ns3="9b25ab32-45af-4055-ad57-3bbf09566a8b" xmlns:ns4="dde6dead-bb76-4678-8d80-e3c2e551b238" targetNamespace="http://schemas.microsoft.com/office/2006/metadata/properties" ma:root="true" ma:fieldsID="030983400a410064f62440ee35ecc25d" ns3:_="" ns4:_="">
    <xsd:import namespace="9b25ab32-45af-4055-ad57-3bbf09566a8b"/>
    <xsd:import namespace="dde6dead-bb76-4678-8d80-e3c2e551b2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5ab32-45af-4055-ad57-3bbf09566a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6dead-bb76-4678-8d80-e3c2e551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DB275-38E1-452A-A10B-7A6B04682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5ab32-45af-4055-ad57-3bbf09566a8b"/>
    <ds:schemaRef ds:uri="dde6dead-bb76-4678-8d80-e3c2e551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902FB-F3D4-4402-B143-BB7558FAF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3F76E-6274-4FBD-91AF-61178710795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4B3D537-1CD9-4914-ADC4-063E32FD8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602771E-A4BD-4FD8-99AA-26C07E83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Evaluatie Campus SJB (1).dotx</Template>
  <TotalTime>18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Links>
    <vt:vector size="156" baseType="variant"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_Toc25693760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_Toc25693759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_Toc25693758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_Toc25693757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_Toc25693756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_Toc25693755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_Toc25693754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_Toc25693753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_Toc25693752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_Toc25693751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_Toc25693750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_Toc25693749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_Toc25693748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_Toc25693747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_Toc25693746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_Toc25693745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_Toc25693744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_Toc25693743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_Toc25693742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_Toc25693741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_Toc25693740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_Toc25693739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_Toc25693738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_Toc25693737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_Toc25693736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_Toc25693735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garvelink</dc:creator>
  <cp:keywords/>
  <cp:lastModifiedBy>Xavier Garvelink</cp:lastModifiedBy>
  <cp:revision>2</cp:revision>
  <cp:lastPrinted>2019-11-26T19:50:00Z</cp:lastPrinted>
  <dcterms:created xsi:type="dcterms:W3CDTF">2021-11-19T09:39:00Z</dcterms:created>
  <dcterms:modified xsi:type="dcterms:W3CDTF">2021-11-19T09:58:00Z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U7DRYSKQHTUR-1835040789-11342</vt:lpwstr>
  </property>
  <property fmtid="{D5CDD505-2E9C-101B-9397-08002B2CF9AE}" pid="3" name="_dlc_DocIdItemGuid">
    <vt:lpwstr>e882bd49-95dc-48e2-90fc-adfb0bf80dcf</vt:lpwstr>
  </property>
  <property fmtid="{D5CDD505-2E9C-101B-9397-08002B2CF9AE}" pid="4" name="_dlc_DocIdUrl">
    <vt:lpwstr>https://sjbmol.sharepoint.com/sites/SJB/SEC/_layouts/15/DocIdRedir.aspx?ID=U7DRYSKQHTUR-1835040789-11342, U7DRYSKQHTUR-1835040789-11342</vt:lpwstr>
  </property>
  <property fmtid="{D5CDD505-2E9C-101B-9397-08002B2CF9AE}" pid="5" name="ContentTypeId">
    <vt:lpwstr>0x010100414924CC62903E418087A1E9BB6FEAF6</vt:lpwstr>
  </property>
</Properties>
</file>