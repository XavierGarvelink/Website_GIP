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DC748" w14:textId="77777777" w:rsidR="00EE4A6B" w:rsidRPr="00C013D4" w:rsidRDefault="009B4F50" w:rsidP="00E51C33">
      <w:pPr>
        <w:rPr>
          <w:rFonts w:cs="Arial"/>
          <w:color w:val="000000"/>
          <w:szCs w:val="24"/>
        </w:rPr>
      </w:pPr>
      <w:r w:rsidRPr="009B4F50">
        <w:rPr>
          <w:noProof/>
        </w:rPr>
        <w:drawing>
          <wp:anchor distT="0" distB="0" distL="114300" distR="114300" simplePos="0" relativeHeight="251658240" behindDoc="1" locked="0" layoutInCell="1" allowOverlap="1" wp14:anchorId="3C78A258" wp14:editId="7AF8D09F">
            <wp:simplePos x="0" y="0"/>
            <wp:positionH relativeFrom="page">
              <wp:posOffset>-21590</wp:posOffset>
            </wp:positionH>
            <wp:positionV relativeFrom="paragraph">
              <wp:posOffset>-705485</wp:posOffset>
            </wp:positionV>
            <wp:extent cx="7560000" cy="10688400"/>
            <wp:effectExtent l="0" t="0" r="3175" b="0"/>
            <wp:wrapNone/>
            <wp:docPr id="44" name="Picture 44"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ACKG_Tekengebied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88400"/>
                    </a:xfrm>
                    <a:prstGeom prst="rect">
                      <a:avLst/>
                    </a:prstGeom>
                  </pic:spPr>
                </pic:pic>
              </a:graphicData>
            </a:graphic>
            <wp14:sizeRelH relativeFrom="margin">
              <wp14:pctWidth>0</wp14:pctWidth>
            </wp14:sizeRelH>
            <wp14:sizeRelV relativeFrom="margin">
              <wp14:pctHeight>0</wp14:pctHeight>
            </wp14:sizeRelV>
          </wp:anchor>
        </w:drawing>
      </w:r>
    </w:p>
    <w:p w14:paraId="3992BFCB" w14:textId="77777777" w:rsidR="00EE4A6B" w:rsidRPr="00C013D4" w:rsidRDefault="00EE4A6B" w:rsidP="00EE4A6B">
      <w:pPr>
        <w:jc w:val="center"/>
        <w:rPr>
          <w:rFonts w:cs="Arial"/>
          <w:color w:val="000000"/>
          <w:szCs w:val="24"/>
        </w:rPr>
      </w:pPr>
    </w:p>
    <w:p w14:paraId="4DD48FC9" w14:textId="77777777" w:rsidR="00EE4A6B" w:rsidRPr="00C013D4" w:rsidRDefault="00EE4A6B" w:rsidP="00EE4A6B">
      <w:pPr>
        <w:jc w:val="center"/>
        <w:rPr>
          <w:rFonts w:cs="Arial"/>
          <w:color w:val="000000"/>
          <w:szCs w:val="24"/>
        </w:rPr>
      </w:pPr>
    </w:p>
    <w:p w14:paraId="6E9CDEF8" w14:textId="77777777" w:rsidR="00EE4A6B" w:rsidRPr="00C013D4" w:rsidRDefault="00EE4A6B" w:rsidP="00EE4A6B">
      <w:pPr>
        <w:jc w:val="center"/>
        <w:rPr>
          <w:rFonts w:cs="Arial"/>
          <w:color w:val="000000"/>
          <w:szCs w:val="24"/>
        </w:rPr>
      </w:pPr>
    </w:p>
    <w:p w14:paraId="1322BED7" w14:textId="77777777" w:rsidR="00EE4A6B" w:rsidRPr="00C013D4" w:rsidRDefault="00EE4A6B" w:rsidP="00EE4A6B">
      <w:pPr>
        <w:jc w:val="center"/>
        <w:rPr>
          <w:rFonts w:cs="Arial"/>
          <w:color w:val="000000"/>
          <w:szCs w:val="24"/>
        </w:rPr>
      </w:pPr>
    </w:p>
    <w:p w14:paraId="37000391" w14:textId="77777777" w:rsidR="00EE4A6B" w:rsidRDefault="00EE4A6B" w:rsidP="00EE4A6B">
      <w:pPr>
        <w:jc w:val="center"/>
        <w:rPr>
          <w:rFonts w:cs="Arial"/>
          <w:color w:val="000000"/>
          <w:szCs w:val="24"/>
        </w:rPr>
      </w:pPr>
    </w:p>
    <w:p w14:paraId="169593C4" w14:textId="77777777" w:rsidR="00EE4A6B" w:rsidRPr="00C013D4" w:rsidRDefault="00EE4A6B" w:rsidP="00EE4A6B">
      <w:pPr>
        <w:jc w:val="center"/>
        <w:rPr>
          <w:rFonts w:cs="Arial"/>
          <w:color w:val="000000"/>
          <w:szCs w:val="24"/>
        </w:rPr>
      </w:pPr>
    </w:p>
    <w:p w14:paraId="035281A0" w14:textId="77777777" w:rsidR="00EE4A6B" w:rsidRDefault="00EE4A6B" w:rsidP="00EE4A6B">
      <w:pPr>
        <w:jc w:val="center"/>
        <w:rPr>
          <w:rFonts w:cs="Arial"/>
          <w:color w:val="000000"/>
          <w:szCs w:val="24"/>
        </w:rPr>
      </w:pPr>
    </w:p>
    <w:p w14:paraId="0F438C2D" w14:textId="77777777" w:rsidR="00EE4A6B" w:rsidRDefault="00EE4A6B" w:rsidP="00EE4A6B">
      <w:pPr>
        <w:jc w:val="center"/>
        <w:rPr>
          <w:rFonts w:cs="Arial"/>
          <w:color w:val="000000"/>
          <w:szCs w:val="24"/>
        </w:rPr>
      </w:pPr>
    </w:p>
    <w:p w14:paraId="2D6564E8" w14:textId="77777777" w:rsidR="006F5159" w:rsidRDefault="006F5159" w:rsidP="00EE4A6B">
      <w:pPr>
        <w:jc w:val="center"/>
        <w:rPr>
          <w:rFonts w:cs="Arial"/>
          <w:color w:val="000000"/>
          <w:szCs w:val="24"/>
        </w:rPr>
      </w:pPr>
    </w:p>
    <w:p w14:paraId="25DCD87F" w14:textId="77777777" w:rsidR="00EE4A6B" w:rsidRPr="00C013D4" w:rsidRDefault="00EE4A6B" w:rsidP="00EE4A6B">
      <w:pPr>
        <w:jc w:val="center"/>
        <w:rPr>
          <w:rFonts w:cs="Arial"/>
          <w:color w:val="000000"/>
          <w:szCs w:val="24"/>
        </w:rPr>
      </w:pPr>
    </w:p>
    <w:p w14:paraId="246A4D2A" w14:textId="729DB466" w:rsidR="00EE4A6B" w:rsidRPr="00C013D4" w:rsidRDefault="0020539A" w:rsidP="00960D98">
      <w:pPr>
        <w:pStyle w:val="Titel"/>
      </w:pPr>
      <w:r>
        <w:t>Administratieve voorwaarden onderneming</w:t>
      </w:r>
    </w:p>
    <w:p w14:paraId="1D1F139C" w14:textId="2F6A2410" w:rsidR="00EE4A6B" w:rsidRPr="00C013D4" w:rsidRDefault="0020539A" w:rsidP="00960D98">
      <w:pPr>
        <w:pStyle w:val="Subtitel"/>
      </w:pPr>
      <w:r>
        <w:t>Opdracht 1 GIP</w:t>
      </w:r>
      <w:r w:rsidR="00E311B8">
        <w:t>, ondernemen</w:t>
      </w:r>
    </w:p>
    <w:p w14:paraId="4C4008DC" w14:textId="77777777" w:rsidR="00EE4A6B" w:rsidRPr="00C013D4" w:rsidRDefault="00EE4A6B" w:rsidP="00EE4A6B">
      <w:pPr>
        <w:jc w:val="center"/>
        <w:rPr>
          <w:rFonts w:cs="Arial"/>
          <w:color w:val="000000"/>
          <w:szCs w:val="24"/>
        </w:rPr>
      </w:pPr>
    </w:p>
    <w:p w14:paraId="4FA0BACF" w14:textId="77777777" w:rsidR="00EE4A6B" w:rsidRPr="00C013D4" w:rsidRDefault="00EE4A6B" w:rsidP="00EE4A6B">
      <w:pPr>
        <w:jc w:val="center"/>
        <w:rPr>
          <w:rFonts w:cs="Arial"/>
          <w:color w:val="000000"/>
          <w:szCs w:val="24"/>
        </w:rPr>
      </w:pPr>
    </w:p>
    <w:p w14:paraId="642B7DB3" w14:textId="77777777" w:rsidR="00EE4A6B" w:rsidRPr="00C013D4" w:rsidRDefault="00EE4A6B" w:rsidP="00EE4A6B">
      <w:pPr>
        <w:jc w:val="center"/>
        <w:rPr>
          <w:rFonts w:cs="Arial"/>
          <w:color w:val="000000"/>
          <w:szCs w:val="24"/>
        </w:rPr>
      </w:pPr>
    </w:p>
    <w:p w14:paraId="73822872" w14:textId="77777777" w:rsidR="00EE4A6B" w:rsidRPr="00C013D4" w:rsidRDefault="00EE4A6B" w:rsidP="00EE4A6B">
      <w:pPr>
        <w:jc w:val="center"/>
        <w:rPr>
          <w:rFonts w:cs="Arial"/>
          <w:color w:val="000000"/>
          <w:szCs w:val="24"/>
        </w:rPr>
      </w:pPr>
    </w:p>
    <w:p w14:paraId="6356973F" w14:textId="77777777" w:rsidR="00EE4A6B" w:rsidRPr="00C013D4" w:rsidRDefault="00EE4A6B" w:rsidP="00EE4A6B">
      <w:pPr>
        <w:jc w:val="center"/>
        <w:rPr>
          <w:rFonts w:cs="Arial"/>
          <w:color w:val="000000"/>
          <w:szCs w:val="24"/>
        </w:rPr>
      </w:pPr>
    </w:p>
    <w:p w14:paraId="0BF53337" w14:textId="77777777" w:rsidR="00EE4A6B" w:rsidRPr="00C013D4" w:rsidRDefault="00EE4A6B" w:rsidP="00EE4A6B">
      <w:pPr>
        <w:jc w:val="center"/>
        <w:rPr>
          <w:rFonts w:cs="Arial"/>
          <w:color w:val="000000"/>
          <w:szCs w:val="24"/>
        </w:rPr>
      </w:pPr>
    </w:p>
    <w:p w14:paraId="58BA8AF6" w14:textId="77777777" w:rsidR="00EE4A6B" w:rsidRDefault="00EE4A6B" w:rsidP="00EE4A6B">
      <w:pPr>
        <w:jc w:val="center"/>
        <w:rPr>
          <w:rFonts w:cs="Arial"/>
          <w:color w:val="000000"/>
          <w:szCs w:val="24"/>
        </w:rPr>
      </w:pPr>
    </w:p>
    <w:p w14:paraId="0771F23C" w14:textId="77777777" w:rsidR="00EE4A6B" w:rsidRPr="00C013D4" w:rsidRDefault="00EE4A6B" w:rsidP="00EE4A6B">
      <w:pPr>
        <w:jc w:val="center"/>
        <w:rPr>
          <w:rFonts w:cs="Arial"/>
          <w:color w:val="000000"/>
          <w:szCs w:val="24"/>
        </w:rPr>
      </w:pPr>
    </w:p>
    <w:p w14:paraId="3966ACBB" w14:textId="77777777" w:rsidR="00EE4A6B" w:rsidRDefault="00EE4A6B" w:rsidP="00EE4A6B">
      <w:pPr>
        <w:jc w:val="center"/>
        <w:rPr>
          <w:rFonts w:cs="Arial"/>
          <w:color w:val="000000"/>
          <w:szCs w:val="24"/>
        </w:rPr>
      </w:pPr>
    </w:p>
    <w:p w14:paraId="32FD5FF8" w14:textId="77777777" w:rsidR="00EE4A6B" w:rsidRDefault="00EE4A6B" w:rsidP="00EE4A6B">
      <w:pPr>
        <w:jc w:val="center"/>
        <w:rPr>
          <w:rFonts w:cs="Arial"/>
          <w:color w:val="000000"/>
          <w:szCs w:val="24"/>
        </w:rPr>
      </w:pPr>
    </w:p>
    <w:p w14:paraId="3D57855C" w14:textId="77777777" w:rsidR="006F5159" w:rsidRDefault="006F5159" w:rsidP="00EE4A6B">
      <w:pPr>
        <w:jc w:val="center"/>
        <w:rPr>
          <w:rFonts w:cs="Arial"/>
          <w:color w:val="000000"/>
          <w:szCs w:val="24"/>
        </w:rPr>
      </w:pPr>
    </w:p>
    <w:p w14:paraId="69B641D2" w14:textId="42D9B04F" w:rsidR="009B4F50" w:rsidRPr="009B4F50" w:rsidRDefault="00B338E4" w:rsidP="00E311B8">
      <w:pPr>
        <w:tabs>
          <w:tab w:val="right" w:pos="8901"/>
        </w:tabs>
        <w:rPr>
          <w:rFonts w:cs="Arial"/>
          <w:color w:val="808080" w:themeColor="background1" w:themeShade="80"/>
          <w:szCs w:val="24"/>
        </w:rPr>
      </w:pPr>
      <w:r>
        <w:tab/>
      </w:r>
      <w:r w:rsidR="00EE4A6B" w:rsidRPr="009B4F50">
        <w:rPr>
          <w:rFonts w:cs="Arial"/>
          <w:color w:val="808080" w:themeColor="background1" w:themeShade="80"/>
          <w:szCs w:val="24"/>
        </w:rPr>
        <w:t xml:space="preserve">Naam: </w:t>
      </w:r>
      <w:r w:rsidR="0020539A">
        <w:t>Xavier Garvelink</w:t>
      </w:r>
    </w:p>
    <w:p w14:paraId="10080203" w14:textId="201A4F9B" w:rsidR="009B4F50" w:rsidRPr="009B4F50" w:rsidRDefault="00EE4A6B" w:rsidP="009B4F50">
      <w:pPr>
        <w:tabs>
          <w:tab w:val="right" w:pos="8901"/>
        </w:tabs>
        <w:jc w:val="right"/>
        <w:rPr>
          <w:rFonts w:cs="Arial"/>
          <w:color w:val="808080" w:themeColor="background1" w:themeShade="80"/>
          <w:szCs w:val="24"/>
        </w:rPr>
      </w:pPr>
      <w:r w:rsidRPr="009B4F50">
        <w:rPr>
          <w:rFonts w:cs="Arial"/>
          <w:color w:val="808080" w:themeColor="background1" w:themeShade="80"/>
          <w:szCs w:val="24"/>
        </w:rPr>
        <w:t xml:space="preserve">Klas: </w:t>
      </w:r>
      <w:r w:rsidR="0020539A">
        <w:t>6IB</w:t>
      </w:r>
    </w:p>
    <w:p w14:paraId="23D347D9" w14:textId="77777777" w:rsidR="00EE4A6B" w:rsidRDefault="00EE4A6B" w:rsidP="009B4F50">
      <w:pPr>
        <w:tabs>
          <w:tab w:val="right" w:pos="8901"/>
        </w:tabs>
        <w:jc w:val="right"/>
      </w:pPr>
      <w:r w:rsidRPr="009B4F50">
        <w:rPr>
          <w:rFonts w:cs="Arial"/>
          <w:color w:val="808080" w:themeColor="background1" w:themeShade="80"/>
          <w:szCs w:val="24"/>
        </w:rPr>
        <w:t xml:space="preserve">Schooljaar: </w:t>
      </w:r>
      <w:r w:rsidR="0020539A">
        <w:t>2021-202</w:t>
      </w:r>
      <w:r w:rsidR="00A84613">
        <w:t>2</w:t>
      </w:r>
    </w:p>
    <w:p w14:paraId="1E41F613" w14:textId="15F64575" w:rsidR="00EE4A6B" w:rsidRPr="009B4F50" w:rsidRDefault="00EE4A6B" w:rsidP="009B4F50">
      <w:pPr>
        <w:tabs>
          <w:tab w:val="right" w:pos="8901"/>
        </w:tabs>
        <w:jc w:val="right"/>
        <w:rPr>
          <w:rFonts w:cs="Arial"/>
          <w:color w:val="808080" w:themeColor="background1" w:themeShade="80"/>
          <w:szCs w:val="24"/>
        </w:rPr>
        <w:sectPr w:rsidR="00EE4A6B" w:rsidRPr="009B4F50" w:rsidSect="00EE4A6B">
          <w:pgSz w:w="11906" w:h="16838"/>
          <w:pgMar w:top="1134" w:right="1134" w:bottom="1134" w:left="1871" w:header="709" w:footer="709" w:gutter="0"/>
          <w:cols w:space="708"/>
          <w:docGrid w:linePitch="360"/>
        </w:sectPr>
      </w:pPr>
    </w:p>
    <w:p w14:paraId="72B82BCB" w14:textId="34B6F9AE" w:rsidR="00A84613" w:rsidRDefault="00024977" w:rsidP="00024977">
      <w:pPr>
        <w:pStyle w:val="Kop0"/>
      </w:pPr>
      <w:r>
        <w:lastRenderedPageBreak/>
        <w:t>Bedrijfsbeschrijving</w:t>
      </w:r>
    </w:p>
    <w:p w14:paraId="0718AD4F" w14:textId="58BD5251" w:rsidR="00A84613" w:rsidRDefault="00A84613" w:rsidP="00D40731">
      <w:r w:rsidRPr="00A84613">
        <w:t>Als naam van mijn bedrijf kies ik Sputnik Tech Solutions (STS) omdat ik van plan ben om mijn bedrijf te lanceren zoals de spoetnik satelliet en de zoals de Sovjets destijds zal ik de lat hoger dan ooit tevoren leggen.</w:t>
      </w:r>
    </w:p>
    <w:p w14:paraId="5ED41F41" w14:textId="53E3A647" w:rsidR="002C06A4" w:rsidRDefault="00CE49B1" w:rsidP="00D40731">
      <w:r>
        <w:rPr>
          <w:noProof/>
        </w:rPr>
        <w:drawing>
          <wp:anchor distT="0" distB="0" distL="114300" distR="114300" simplePos="0" relativeHeight="251658241" behindDoc="0" locked="0" layoutInCell="1" allowOverlap="1" wp14:anchorId="7AD98482" wp14:editId="470C3341">
            <wp:simplePos x="0" y="0"/>
            <wp:positionH relativeFrom="column">
              <wp:posOffset>3696335</wp:posOffset>
            </wp:positionH>
            <wp:positionV relativeFrom="paragraph">
              <wp:posOffset>140335</wp:posOffset>
            </wp:positionV>
            <wp:extent cx="2172335" cy="2933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335" cy="2933700"/>
                    </a:xfrm>
                    <a:prstGeom prst="rect">
                      <a:avLst/>
                    </a:prstGeom>
                    <a:noFill/>
                    <a:ln>
                      <a:noFill/>
                    </a:ln>
                  </pic:spPr>
                </pic:pic>
              </a:graphicData>
            </a:graphic>
          </wp:anchor>
        </w:drawing>
      </w:r>
      <w:r w:rsidR="006A71B9">
        <w:t xml:space="preserve">Mijn bedrijf zal </w:t>
      </w:r>
      <w:r w:rsidR="00E90B3B">
        <w:t xml:space="preserve">de </w:t>
      </w:r>
      <w:r w:rsidR="006A71B9">
        <w:t>v</w:t>
      </w:r>
      <w:r w:rsidR="000B64D1">
        <w:t>erk</w:t>
      </w:r>
      <w:r w:rsidR="00A46311">
        <w:t xml:space="preserve">oop van laptops en </w:t>
      </w:r>
      <w:r w:rsidR="00CD4E8C">
        <w:t>desktoppen</w:t>
      </w:r>
      <w:r w:rsidR="00A46311">
        <w:t xml:space="preserve"> </w:t>
      </w:r>
      <w:r w:rsidR="00CD4E8C">
        <w:t xml:space="preserve">met optionele pakketten van op voorhand geïnstalleerde </w:t>
      </w:r>
      <w:r w:rsidR="00607468">
        <w:t>software en met netwerkintegratie</w:t>
      </w:r>
      <w:r w:rsidR="00E90B3B">
        <w:t xml:space="preserve"> faciliteren</w:t>
      </w:r>
      <w:r w:rsidR="00B32236">
        <w:t xml:space="preserve">. De netwerkintegratie kan een nieuw netwerk </w:t>
      </w:r>
      <w:r w:rsidR="00576D9B">
        <w:t xml:space="preserve">maken </w:t>
      </w:r>
      <w:r w:rsidR="00B32236">
        <w:t>zijn maar ook</w:t>
      </w:r>
      <w:r w:rsidR="00737B93">
        <w:t xml:space="preserve"> het integreren van de apparaten op een bestaand netwerk</w:t>
      </w:r>
      <w:r w:rsidR="0023291C">
        <w:t xml:space="preserve"> zijn</w:t>
      </w:r>
      <w:r w:rsidR="00737B93">
        <w:t>.</w:t>
      </w:r>
      <w:r w:rsidR="0023291C">
        <w:t xml:space="preserve"> De software pakketten kan het be</w:t>
      </w:r>
      <w:r w:rsidR="00253FD3">
        <w:t>drijf zelf samenstellen</w:t>
      </w:r>
      <w:r w:rsidR="00604BE7">
        <w:t xml:space="preserve"> uit een catalogus van beschikbare software</w:t>
      </w:r>
      <w:r w:rsidR="005A2706">
        <w:t>.</w:t>
      </w:r>
      <w:r w:rsidR="00475759">
        <w:t xml:space="preserve"> Als een client </w:t>
      </w:r>
      <w:r w:rsidR="00194F86" w:rsidRPr="00194F86">
        <w:t xml:space="preserve">binnen </w:t>
      </w:r>
      <w:r w:rsidR="00EC4920">
        <w:t xml:space="preserve">de 2 </w:t>
      </w:r>
      <w:r w:rsidR="00194F86" w:rsidRPr="00194F86">
        <w:t>ja</w:t>
      </w:r>
      <w:r w:rsidR="00EC4920">
        <w:t>ren</w:t>
      </w:r>
      <w:r w:rsidR="00194F86" w:rsidRPr="00194F86">
        <w:t xml:space="preserve"> </w:t>
      </w:r>
      <w:r w:rsidR="00475759">
        <w:t xml:space="preserve">problemen ondervind met </w:t>
      </w:r>
      <w:r w:rsidR="00194F86">
        <w:t xml:space="preserve">een van </w:t>
      </w:r>
      <w:r w:rsidR="00475759">
        <w:t xml:space="preserve">mijn producten zal ik </w:t>
      </w:r>
      <w:r w:rsidR="00194F86">
        <w:t xml:space="preserve">gratis </w:t>
      </w:r>
      <w:r w:rsidR="00740F72">
        <w:t>de problemen</w:t>
      </w:r>
      <w:r w:rsidR="00194F86">
        <w:t xml:space="preserve"> komen oplossen</w:t>
      </w:r>
      <w:r w:rsidR="00F533AC">
        <w:t xml:space="preserve"> als deel van mijn </w:t>
      </w:r>
      <w:r w:rsidR="00EC4920">
        <w:t>verplichte 2</w:t>
      </w:r>
      <w:r w:rsidR="00F533AC">
        <w:t xml:space="preserve"> jaar garantie</w:t>
      </w:r>
      <w:r w:rsidR="00666113">
        <w:t xml:space="preserve">, </w:t>
      </w:r>
      <w:r w:rsidR="00F533AC">
        <w:t xml:space="preserve">er zijn </w:t>
      </w:r>
      <w:r w:rsidR="00EC4920">
        <w:t xml:space="preserve">ook opties voor een </w:t>
      </w:r>
      <w:r w:rsidR="00F533AC">
        <w:t>3 jaar</w:t>
      </w:r>
      <w:r w:rsidR="001D4DA0">
        <w:t>, 4 jaar</w:t>
      </w:r>
      <w:r w:rsidR="00F533AC">
        <w:t xml:space="preserve"> en levenslange garantie</w:t>
      </w:r>
      <w:r w:rsidR="00EF31D0">
        <w:t xml:space="preserve">. </w:t>
      </w:r>
      <w:r w:rsidR="0078673B">
        <w:t>E</w:t>
      </w:r>
      <w:r w:rsidR="00495C60">
        <w:t xml:space="preserve">r is ook een </w:t>
      </w:r>
      <w:r w:rsidR="00B30060">
        <w:t>vaste klanten korting</w:t>
      </w:r>
      <w:r w:rsidR="00B33CAF">
        <w:t xml:space="preserve"> op netwerkintegratie of upgrade</w:t>
      </w:r>
      <w:r w:rsidR="00B30060">
        <w:t xml:space="preserve"> voor als u een update wilt van u</w:t>
      </w:r>
      <w:r w:rsidR="001349F3">
        <w:t>w bestaande, door mij geleverde, systemen</w:t>
      </w:r>
      <w:r w:rsidR="0096151D">
        <w:t xml:space="preserve">. </w:t>
      </w:r>
      <w:r w:rsidR="00194F86">
        <w:t xml:space="preserve"> </w:t>
      </w:r>
    </w:p>
    <w:p w14:paraId="4C0586FC" w14:textId="74A9BA56" w:rsidR="00A131AE" w:rsidRDefault="00D04059" w:rsidP="00D40731">
      <w:r>
        <w:t xml:space="preserve">Ik zal grotendeels in de provincie Antwerpen werken en mogelijk ook </w:t>
      </w:r>
      <w:r w:rsidR="00057A34">
        <w:t xml:space="preserve">net </w:t>
      </w:r>
      <w:r>
        <w:t>over de grens in Nederland</w:t>
      </w:r>
      <w:r w:rsidR="00057A34">
        <w:t xml:space="preserve">. </w:t>
      </w:r>
      <w:r w:rsidR="001F2307">
        <w:t>Voor transport van de apparaten zal ik in het begin een transport truck huren</w:t>
      </w:r>
      <w:r w:rsidR="007F636A">
        <w:t xml:space="preserve"> om ze te leveren aan de </w:t>
      </w:r>
      <w:r w:rsidR="00903F4F">
        <w:t>cliënten</w:t>
      </w:r>
      <w:r w:rsidR="007F636A">
        <w:t>.</w:t>
      </w:r>
    </w:p>
    <w:p w14:paraId="3E1DAC92" w14:textId="77777777" w:rsidR="008C15A2" w:rsidRDefault="008C15A2" w:rsidP="00024977">
      <w:pPr>
        <w:pStyle w:val="Kop0"/>
      </w:pPr>
    </w:p>
    <w:p w14:paraId="0D963641" w14:textId="002C49F3" w:rsidR="00F94424" w:rsidRDefault="00024977" w:rsidP="00024977">
      <w:pPr>
        <w:pStyle w:val="Kop0"/>
      </w:pPr>
      <w:r>
        <w:t xml:space="preserve">Administratieve benodigdheden </w:t>
      </w:r>
    </w:p>
    <w:p w14:paraId="6389E73B" w14:textId="7C636E95" w:rsidR="009721F8" w:rsidRDefault="00A258C5" w:rsidP="00D40731">
      <w:r>
        <w:t xml:space="preserve">Ik </w:t>
      </w:r>
      <w:r w:rsidR="009511C4">
        <w:t>heb gekozen</w:t>
      </w:r>
      <w:r>
        <w:t xml:space="preserve"> voor een e</w:t>
      </w:r>
      <w:r w:rsidR="002C06A4">
        <w:t>enmanszaak</w:t>
      </w:r>
      <w:r w:rsidR="00DD6E00">
        <w:t xml:space="preserve"> want de boekhouding is relatief gemakkelijk, </w:t>
      </w:r>
      <w:r w:rsidR="001615A1">
        <w:t xml:space="preserve">flexibel en </w:t>
      </w:r>
      <w:r w:rsidR="008B4DE3">
        <w:t>eenvoudig</w:t>
      </w:r>
      <w:r w:rsidR="003447B6">
        <w:t>.</w:t>
      </w:r>
      <w:r w:rsidR="008B4DE3">
        <w:t xml:space="preserve"> </w:t>
      </w:r>
      <w:r w:rsidR="003447B6">
        <w:t>Daarbij is een eenmanszaak ook</w:t>
      </w:r>
      <w:r w:rsidR="008B4DE3">
        <w:t xml:space="preserve"> goedkoop </w:t>
      </w:r>
      <w:r w:rsidR="003447B6">
        <w:t xml:space="preserve">om </w:t>
      </w:r>
      <w:r w:rsidR="008B4DE3">
        <w:t>op</w:t>
      </w:r>
      <w:r w:rsidR="003447B6">
        <w:t xml:space="preserve"> te </w:t>
      </w:r>
      <w:r w:rsidR="008B4DE3">
        <w:t>starten</w:t>
      </w:r>
      <w:r w:rsidR="00F905FF">
        <w:t>.</w:t>
      </w:r>
    </w:p>
    <w:p w14:paraId="6685B31A" w14:textId="545E6A25" w:rsidR="00C2718B" w:rsidRPr="00C2718B" w:rsidRDefault="00024977" w:rsidP="00C2718B">
      <w:r>
        <w:t>I</w:t>
      </w:r>
      <w:r w:rsidR="00C2718B">
        <w:t xml:space="preserve">k zal deze activiteit starten in hoofdberoep omdat ik in mijn vrije tijd onvoldoende tijd zal hebben </w:t>
      </w:r>
      <w:r w:rsidR="00686510">
        <w:t xml:space="preserve">om </w:t>
      </w:r>
      <w:r w:rsidR="00C2718B">
        <w:t>alle harde schijven te kopiëren en aan</w:t>
      </w:r>
      <w:r w:rsidR="001D4DA0">
        <w:t xml:space="preserve"> te </w:t>
      </w:r>
      <w:r w:rsidR="00C2718B">
        <w:t xml:space="preserve">maken, daarbij zal ik ook onvoldoende tijd hebben om deze allemaal in een (bestaand) netwerk te zetten.  </w:t>
      </w:r>
    </w:p>
    <w:p w14:paraId="780544CA" w14:textId="23AA991F" w:rsidR="004F3CA9" w:rsidRDefault="00B725A5" w:rsidP="00D40731">
      <w:r>
        <w:t xml:space="preserve">Ik heb gekozen voor ING België omdat </w:t>
      </w:r>
      <w:r w:rsidR="008D65C6">
        <w:t>men</w:t>
      </w:r>
      <w:r w:rsidR="00F85C09">
        <w:t xml:space="preserve"> met deze bank heel gemakkelijk internationale facturen kunt betalen in andere valuta</w:t>
      </w:r>
      <w:r w:rsidR="00FC04C6">
        <w:t xml:space="preserve"> voor het geval dat ik hardware aankoop in het Verenigd Koninkrijk</w:t>
      </w:r>
      <w:r w:rsidR="00E920F5">
        <w:t xml:space="preserve"> (soms is dat goedkoper)</w:t>
      </w:r>
      <w:r w:rsidR="00F85C09">
        <w:t>,</w:t>
      </w:r>
      <w:r w:rsidR="00247269">
        <w:t xml:space="preserve"> </w:t>
      </w:r>
      <w:r w:rsidR="008D65C6">
        <w:t>men</w:t>
      </w:r>
      <w:r w:rsidR="00247269">
        <w:t xml:space="preserve"> krijgt</w:t>
      </w:r>
      <w:r w:rsidR="00F85C09">
        <w:t xml:space="preserve"> </w:t>
      </w:r>
      <w:r w:rsidR="00C36994">
        <w:t>gratis financieel</w:t>
      </w:r>
      <w:r w:rsidR="00D87180">
        <w:t xml:space="preserve">- en verzekeringsadvies en </w:t>
      </w:r>
      <w:r w:rsidR="00E920F5">
        <w:t>men</w:t>
      </w:r>
      <w:r w:rsidR="00247269">
        <w:t xml:space="preserve"> k</w:t>
      </w:r>
      <w:r w:rsidR="00E920F5">
        <w:t>an</w:t>
      </w:r>
      <w:r w:rsidR="00247269">
        <w:t xml:space="preserve"> </w:t>
      </w:r>
      <w:r w:rsidR="00D87180">
        <w:t xml:space="preserve">gemakkelijk </w:t>
      </w:r>
      <w:r w:rsidR="00FD4345">
        <w:t>mobiel bankieren.</w:t>
      </w:r>
      <w:r w:rsidR="00EF4123">
        <w:t xml:space="preserve"> Een voorbeeld van een </w:t>
      </w:r>
      <w:r w:rsidR="0008279E">
        <w:t>rekeningnummer</w:t>
      </w:r>
      <w:r w:rsidR="00997FDA">
        <w:t xml:space="preserve"> van deze bank is</w:t>
      </w:r>
      <w:r w:rsidR="0008279E">
        <w:t xml:space="preserve">: </w:t>
      </w:r>
      <w:r w:rsidR="00997FDA">
        <w:t>"</w:t>
      </w:r>
      <w:r w:rsidR="004F3CA9" w:rsidRPr="004F3CA9">
        <w:t>BE95 631 821485358</w:t>
      </w:r>
      <w:r w:rsidR="00997FDA">
        <w:t>". Het</w:t>
      </w:r>
      <w:r w:rsidR="0008279E">
        <w:t xml:space="preserve"> BIC</w:t>
      </w:r>
      <w:r w:rsidR="00997FDA">
        <w:t xml:space="preserve"> nummer van deze bank is</w:t>
      </w:r>
      <w:r w:rsidR="0008279E">
        <w:t xml:space="preserve">: </w:t>
      </w:r>
      <w:r w:rsidR="00997FDA">
        <w:t>"</w:t>
      </w:r>
      <w:r w:rsidR="0008279E" w:rsidRPr="0008279E">
        <w:t>BBRUBEBB</w:t>
      </w:r>
      <w:r w:rsidR="00997FDA">
        <w:t>".</w:t>
      </w:r>
    </w:p>
    <w:p w14:paraId="15C5519A" w14:textId="07597639" w:rsidR="007F4F61" w:rsidRDefault="00B6638A" w:rsidP="00D40731">
      <w:r>
        <w:t xml:space="preserve">Als ondernemingsrechtbank heb ik </w:t>
      </w:r>
      <w:r w:rsidR="006C19BE">
        <w:t xml:space="preserve">Ondernemingsrechtbank Antwerpen, afdeling Turnhout </w:t>
      </w:r>
      <w:r w:rsidR="006C19BE" w:rsidRPr="006C19BE">
        <w:t>Wezenstraat 7 - 2300 Turnhout</w:t>
      </w:r>
      <w:r>
        <w:t xml:space="preserve"> omdat deze in de buurt is</w:t>
      </w:r>
      <w:r w:rsidR="00F7689C">
        <w:t xml:space="preserve"> en ik naar deze kan gaan met de bus</w:t>
      </w:r>
      <w:r>
        <w:t>.</w:t>
      </w:r>
    </w:p>
    <w:p w14:paraId="2B192EFC" w14:textId="512EA148" w:rsidR="008C15A2" w:rsidRDefault="00B947D5" w:rsidP="00D40731">
      <w:r>
        <w:t>U</w:t>
      </w:r>
      <w:r w:rsidR="003205FE">
        <w:t xml:space="preserve">iteraard ben ik ook </w:t>
      </w:r>
      <w:r w:rsidR="00531BC7">
        <w:t>Btw-plichtig</w:t>
      </w:r>
      <w:r w:rsidR="003205FE">
        <w:t xml:space="preserve"> aangezien ik op een regelmatige </w:t>
      </w:r>
      <w:r w:rsidR="00CC50E3">
        <w:t xml:space="preserve">en zelfstandige basis </w:t>
      </w:r>
      <w:r w:rsidR="00531BC7">
        <w:t xml:space="preserve">economische activiteiten verricht. </w:t>
      </w:r>
      <w:r w:rsidR="003D3EBB">
        <w:t xml:space="preserve">Eerst moet </w:t>
      </w:r>
      <w:r w:rsidR="008D65C6">
        <w:t>men</w:t>
      </w:r>
      <w:r w:rsidR="003D3EBB">
        <w:t xml:space="preserve"> een </w:t>
      </w:r>
      <w:r w:rsidR="004958EE">
        <w:t xml:space="preserve">ondernemingsnummer hebben die u kunt krijgen door u bij de KBO in te schrijven. </w:t>
      </w:r>
      <w:r w:rsidR="006A54C0">
        <w:t xml:space="preserve">Het Btw-nummer moet </w:t>
      </w:r>
      <w:r w:rsidR="00D87854">
        <w:t>men</w:t>
      </w:r>
      <w:r w:rsidR="006A54C0">
        <w:t xml:space="preserve"> halen bij een ondernemingsloket</w:t>
      </w:r>
      <w:r w:rsidR="003558C9">
        <w:t xml:space="preserve"> waarv</w:t>
      </w:r>
      <w:r w:rsidR="007D7126">
        <w:t xml:space="preserve">oor ik </w:t>
      </w:r>
      <w:r w:rsidR="007A0D6A">
        <w:t>Liantis</w:t>
      </w:r>
      <w:r w:rsidR="008C15A2">
        <w:t xml:space="preserve"> heb gekozen in </w:t>
      </w:r>
      <w:r w:rsidR="00226D36" w:rsidRPr="00226D36">
        <w:t>De Merodelei 236, 2300 Turnhout</w:t>
      </w:r>
      <w:r w:rsidR="006A54C0">
        <w:t xml:space="preserve"> en h</w:t>
      </w:r>
      <w:r w:rsidR="00564C1D">
        <w:t xml:space="preserve">et kost ongeveer 60 euro </w:t>
      </w:r>
      <w:r w:rsidR="006A54C0">
        <w:t>(excl. Btw)</w:t>
      </w:r>
      <w:r w:rsidR="00EB6D8D">
        <w:t xml:space="preserve">. Een voorbeeld van een Btw-nummer is: </w:t>
      </w:r>
      <w:r w:rsidR="00A0163E">
        <w:t>"</w:t>
      </w:r>
      <w:r w:rsidR="00EB6D8D" w:rsidRPr="00EB6D8D">
        <w:t>BE 0123.321.123</w:t>
      </w:r>
      <w:r w:rsidR="00A0163E">
        <w:t>".</w:t>
      </w:r>
    </w:p>
    <w:p w14:paraId="0E3A8F63" w14:textId="604DF620" w:rsidR="004511AB" w:rsidRDefault="00AA15B7" w:rsidP="00C75484">
      <w:r>
        <w:t xml:space="preserve">Als </w:t>
      </w:r>
      <w:r w:rsidR="00C75484">
        <w:t xml:space="preserve">sociaal verzekeringsfonds kies ik Liantis in </w:t>
      </w:r>
      <w:r w:rsidR="00C75484" w:rsidRPr="00C75484">
        <w:rPr>
          <w:lang w:eastAsia="nl-BE"/>
        </w:rPr>
        <w:t>Diestseweg 63</w:t>
      </w:r>
      <w:r w:rsidR="00C75484">
        <w:t xml:space="preserve"> </w:t>
      </w:r>
      <w:r w:rsidR="00C75484" w:rsidRPr="00C75484">
        <w:rPr>
          <w:lang w:eastAsia="nl-BE"/>
        </w:rPr>
        <w:t>2440 Geel</w:t>
      </w:r>
      <w:r w:rsidR="00C75484">
        <w:t xml:space="preserve"> </w:t>
      </w:r>
      <w:r w:rsidR="00C75484" w:rsidRPr="00C75484">
        <w:rPr>
          <w:lang w:eastAsia="nl-BE"/>
        </w:rPr>
        <w:t>België</w:t>
      </w:r>
      <w:r w:rsidR="00795FC4">
        <w:t xml:space="preserve">. </w:t>
      </w:r>
      <w:r w:rsidR="00C16BA3">
        <w:t xml:space="preserve">Een sociaal verzekeringsfonds is </w:t>
      </w:r>
      <w:r w:rsidR="0045497D">
        <w:t xml:space="preserve">een vereniging zonder </w:t>
      </w:r>
      <w:r w:rsidR="009D38A8">
        <w:t>winstoogmerk die in opdracht van de FOD financiën de sociale zekerheid regelt van zelfstandigen</w:t>
      </w:r>
      <w:r w:rsidR="00480D66">
        <w:t xml:space="preserve">. </w:t>
      </w:r>
      <w:r w:rsidR="00561897">
        <w:t xml:space="preserve">Ik betaal ze elk trimester </w:t>
      </w:r>
      <w:r w:rsidR="002A481C">
        <w:t>mijn sociale bijdrage en daarvoor</w:t>
      </w:r>
      <w:r w:rsidR="005E7D61">
        <w:t xml:space="preserve"> geven </w:t>
      </w:r>
      <w:r w:rsidR="002A481C">
        <w:t>ze</w:t>
      </w:r>
      <w:r w:rsidR="005E7D61">
        <w:t xml:space="preserve"> advies</w:t>
      </w:r>
      <w:r w:rsidR="00456651">
        <w:t xml:space="preserve"> en</w:t>
      </w:r>
      <w:r w:rsidR="005E7D61">
        <w:t xml:space="preserve"> </w:t>
      </w:r>
      <w:r w:rsidR="00456651">
        <w:t xml:space="preserve">sociale rechten op: gezinsbijslag, </w:t>
      </w:r>
      <w:r w:rsidR="002828FA">
        <w:t>arbeidsongeschiktheidsuitkering, terugbetaling medische kosten en pensioen.</w:t>
      </w:r>
    </w:p>
    <w:p w14:paraId="2699A357" w14:textId="477BE0FA" w:rsidR="004511AB" w:rsidRDefault="000C30FB" w:rsidP="00C75484">
      <w:r>
        <w:t>A</w:t>
      </w:r>
      <w:r w:rsidR="009D1B7B">
        <w:t xml:space="preserve">ls </w:t>
      </w:r>
      <w:r>
        <w:t>ziekenfonds</w:t>
      </w:r>
      <w:r w:rsidR="00CC5CAF">
        <w:t xml:space="preserve"> kies </w:t>
      </w:r>
      <w:r>
        <w:t xml:space="preserve">ik </w:t>
      </w:r>
      <w:r w:rsidR="00CC5CAF">
        <w:t xml:space="preserve">voor OZ </w:t>
      </w:r>
      <w:r w:rsidR="000560F2" w:rsidRPr="000560F2">
        <w:t>Turnhoutsebaan 11, 2400 Mol</w:t>
      </w:r>
      <w:r w:rsidR="000560F2">
        <w:t xml:space="preserve">. </w:t>
      </w:r>
      <w:r w:rsidR="006C00DB">
        <w:t xml:space="preserve">Als zelfstandige </w:t>
      </w:r>
      <w:r w:rsidR="00D84979">
        <w:t>k</w:t>
      </w:r>
      <w:r w:rsidR="000A0CB3">
        <w:t>an men</w:t>
      </w:r>
      <w:r w:rsidR="00D84979">
        <w:t xml:space="preserve"> niet rekenen op </w:t>
      </w:r>
      <w:r w:rsidR="000A0CB3">
        <w:t>de mutualiteit van</w:t>
      </w:r>
      <w:r w:rsidR="00D84979">
        <w:t xml:space="preserve"> </w:t>
      </w:r>
      <w:r w:rsidR="00F81086">
        <w:t>uw</w:t>
      </w:r>
      <w:r w:rsidR="00D84979">
        <w:t xml:space="preserve"> </w:t>
      </w:r>
      <w:r w:rsidR="00153F64">
        <w:t>werkgever</w:t>
      </w:r>
      <w:r w:rsidR="00D84979">
        <w:t xml:space="preserve"> om </w:t>
      </w:r>
      <w:r w:rsidR="00F81086">
        <w:t>uw</w:t>
      </w:r>
      <w:r w:rsidR="00D84979">
        <w:t xml:space="preserve"> ziekte kosten te betalen</w:t>
      </w:r>
      <w:r w:rsidR="00153F64">
        <w:t xml:space="preserve"> (omdat u er geen hebt)</w:t>
      </w:r>
      <w:r w:rsidR="00D84979">
        <w:t>, dus</w:t>
      </w:r>
      <w:r w:rsidR="00F81086">
        <w:t xml:space="preserve"> is het aansluiten bij een ziekenfonds nodig om </w:t>
      </w:r>
      <w:r w:rsidR="00EB58D8">
        <w:t>niet alle medische kosten uit uw eigen zakken moet betalen</w:t>
      </w:r>
      <w:r w:rsidR="00F81086">
        <w:t xml:space="preserve"> wanneer er eens iets mis gaat</w:t>
      </w:r>
      <w:r w:rsidR="0064023E">
        <w:t xml:space="preserve"> en u arbeidsongeschikt wordt of</w:t>
      </w:r>
      <w:r w:rsidR="00EB58D8">
        <w:t xml:space="preserve"> u </w:t>
      </w:r>
      <w:r w:rsidR="0064023E">
        <w:t xml:space="preserve">naar </w:t>
      </w:r>
      <w:r w:rsidR="004D3756">
        <w:t>de dokter, specialist</w:t>
      </w:r>
      <w:r w:rsidR="00EB58D8">
        <w:t>, ziekenhuis,…</w:t>
      </w:r>
      <w:r w:rsidR="0064023E">
        <w:t xml:space="preserve"> gaat</w:t>
      </w:r>
      <w:r w:rsidR="00F81086">
        <w:t>.</w:t>
      </w:r>
      <w:r w:rsidR="00D84979">
        <w:t xml:space="preserve"> </w:t>
      </w:r>
    </w:p>
    <w:p w14:paraId="12DED75E" w14:textId="6C049866" w:rsidR="00D1762B" w:rsidRDefault="00D1762B" w:rsidP="00D40731"/>
    <w:p w14:paraId="3B7634BA" w14:textId="1136D4F0" w:rsidR="00D1762B" w:rsidRDefault="00D1762B" w:rsidP="00D40731"/>
    <w:sectPr w:rsidR="00D1762B" w:rsidSect="00EE4A6B">
      <w:headerReference w:type="default" r:id="rId10"/>
      <w:footerReference w:type="default" r:id="rId11"/>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98893" w14:textId="77777777" w:rsidR="003353B2" w:rsidRDefault="003353B2" w:rsidP="00D93956">
      <w:pPr>
        <w:spacing w:after="0"/>
      </w:pPr>
      <w:r>
        <w:separator/>
      </w:r>
    </w:p>
  </w:endnote>
  <w:endnote w:type="continuationSeparator" w:id="0">
    <w:p w14:paraId="646C8F8C" w14:textId="77777777" w:rsidR="003353B2" w:rsidRDefault="003353B2" w:rsidP="00D93956">
      <w:pPr>
        <w:spacing w:after="0"/>
      </w:pPr>
      <w:r>
        <w:continuationSeparator/>
      </w:r>
    </w:p>
  </w:endnote>
  <w:endnote w:type="continuationNotice" w:id="1">
    <w:p w14:paraId="4BF6DD6A" w14:textId="77777777" w:rsidR="00A65290" w:rsidRDefault="00A6529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A365" w14:textId="77777777" w:rsidR="00D93956" w:rsidRPr="00D40731" w:rsidRDefault="00D40731" w:rsidP="00D40731">
    <w:pPr>
      <w:jc w:val="right"/>
      <w:rPr>
        <w:color w:val="808080" w:themeColor="background1" w:themeShade="80"/>
        <w:sz w:val="16"/>
        <w:szCs w:val="18"/>
      </w:rPr>
    </w:pPr>
    <w:r>
      <w:rPr>
        <w:noProof/>
        <w:color w:val="FFFFFF" w:themeColor="background1"/>
        <w:sz w:val="16"/>
        <w:szCs w:val="18"/>
      </w:rPr>
      <mc:AlternateContent>
        <mc:Choice Requires="wps">
          <w:drawing>
            <wp:anchor distT="0" distB="0" distL="114300" distR="114300" simplePos="0" relativeHeight="251658240" behindDoc="0" locked="0" layoutInCell="1" allowOverlap="1" wp14:anchorId="278367F6" wp14:editId="77381ADC">
              <wp:simplePos x="0" y="0"/>
              <wp:positionH relativeFrom="column">
                <wp:posOffset>-39370</wp:posOffset>
              </wp:positionH>
              <wp:positionV relativeFrom="paragraph">
                <wp:posOffset>70012</wp:posOffset>
              </wp:positionV>
              <wp:extent cx="5518298" cy="0"/>
              <wp:effectExtent l="0" t="0" r="0" b="0"/>
              <wp:wrapNone/>
              <wp:docPr id="1" name="Rechte verbindingslijn 1"/>
              <wp:cNvGraphicFramePr/>
              <a:graphic xmlns:a="http://schemas.openxmlformats.org/drawingml/2006/main">
                <a:graphicData uri="http://schemas.microsoft.com/office/word/2010/wordprocessingShape">
                  <wps:wsp>
                    <wps:cNvCnPr/>
                    <wps:spPr>
                      <a:xfrm>
                        <a:off x="0" y="0"/>
                        <a:ext cx="5518298"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66D609B7" id="Rechte verbindingslijn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pt,5.5pt" to="431.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" strokecolor="#7f7f7f [1612]" strokeweight="1pt">
              <v:stroke joinstyle="miter"/>
            </v:line>
          </w:pict>
        </mc:Fallback>
      </mc:AlternateContent>
    </w:r>
    <w:r w:rsidRPr="00D40731">
      <w:rPr>
        <w:color w:val="808080" w:themeColor="background1" w:themeShade="80"/>
        <w:sz w:val="16"/>
        <w:szCs w:val="18"/>
      </w:rPr>
      <w:fldChar w:fldCharType="begin"/>
    </w:r>
    <w:r w:rsidRPr="00D40731">
      <w:rPr>
        <w:color w:val="808080" w:themeColor="background1" w:themeShade="80"/>
        <w:sz w:val="16"/>
        <w:szCs w:val="18"/>
      </w:rPr>
      <w:instrText>PAGE   \* MERGEFORMAT</w:instrText>
    </w:r>
    <w:r w:rsidRPr="00D40731">
      <w:rPr>
        <w:color w:val="808080" w:themeColor="background1" w:themeShade="80"/>
        <w:sz w:val="16"/>
        <w:szCs w:val="18"/>
      </w:rPr>
      <w:fldChar w:fldCharType="separate"/>
    </w:r>
    <w:r w:rsidRPr="00D40731">
      <w:rPr>
        <w:color w:val="808080" w:themeColor="background1" w:themeShade="80"/>
        <w:sz w:val="16"/>
        <w:szCs w:val="18"/>
      </w:rPr>
      <w:t>1</w:t>
    </w:r>
    <w:r w:rsidRPr="00D40731">
      <w:rPr>
        <w:color w:val="808080" w:themeColor="background1" w:themeShade="80"/>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56E9C" w14:textId="77777777" w:rsidR="003353B2" w:rsidRDefault="003353B2" w:rsidP="00D93956">
      <w:pPr>
        <w:spacing w:after="0"/>
      </w:pPr>
      <w:r>
        <w:separator/>
      </w:r>
    </w:p>
  </w:footnote>
  <w:footnote w:type="continuationSeparator" w:id="0">
    <w:p w14:paraId="27FE4BEE" w14:textId="77777777" w:rsidR="003353B2" w:rsidRDefault="003353B2" w:rsidP="00D93956">
      <w:pPr>
        <w:spacing w:after="0"/>
      </w:pPr>
      <w:r>
        <w:continuationSeparator/>
      </w:r>
    </w:p>
  </w:footnote>
  <w:footnote w:type="continuationNotice" w:id="1">
    <w:p w14:paraId="686C4CEC" w14:textId="77777777" w:rsidR="00A65290" w:rsidRDefault="00A6529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2D12F" w14:textId="77777777" w:rsidR="00D93956" w:rsidRPr="00D93956" w:rsidRDefault="00D93956" w:rsidP="00D9395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CE1F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6A11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1A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21E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420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D420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7E62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2E0C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8C42DA"/>
    <w:lvl w:ilvl="0">
      <w:start w:val="1"/>
      <w:numFmt w:val="decimal"/>
      <w:pStyle w:val="Lijstnummering"/>
      <w:lvlText w:val="%1"/>
      <w:lvlJc w:val="left"/>
      <w:pPr>
        <w:ind w:left="360" w:hanging="360"/>
      </w:pPr>
      <w:rPr>
        <w:rFonts w:ascii="Arial" w:hAnsi="Arial" w:hint="default"/>
        <w:b w:val="0"/>
        <w:i w:val="0"/>
        <w:sz w:val="20"/>
      </w:rPr>
    </w:lvl>
  </w:abstractNum>
  <w:abstractNum w:abstractNumId="9" w15:restartNumberingAfterBreak="0">
    <w:nsid w:val="FFFFFF89"/>
    <w:multiLevelType w:val="singleLevel"/>
    <w:tmpl w:val="C8BA3BB8"/>
    <w:lvl w:ilvl="0">
      <w:start w:val="1"/>
      <w:numFmt w:val="bullet"/>
      <w:pStyle w:val="Lijstopsomteken"/>
      <w:lvlText w:val="-"/>
      <w:lvlJc w:val="left"/>
      <w:pPr>
        <w:ind w:left="360" w:hanging="360"/>
      </w:pPr>
      <w:rPr>
        <w:rFonts w:ascii="Verdana" w:hAnsi="Verdana" w:hint="default"/>
      </w:rPr>
    </w:lvl>
  </w:abstractNum>
  <w:abstractNum w:abstractNumId="10" w15:restartNumberingAfterBreak="0">
    <w:nsid w:val="36AD36E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IyJK0JnNW/wE9orF3KUQk4Yiii81KKPeYTC+KoRImOtXPFpbMWN++hoHmEsFa+T9UfzxPbP+bDTNFvU2w095ug==" w:salt="p3NcJ3FC7Bpx/VqqRN1vQg=="/>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9A"/>
    <w:rsid w:val="00011972"/>
    <w:rsid w:val="0002078C"/>
    <w:rsid w:val="00024977"/>
    <w:rsid w:val="0004333C"/>
    <w:rsid w:val="000560F2"/>
    <w:rsid w:val="00057086"/>
    <w:rsid w:val="00057A34"/>
    <w:rsid w:val="000676F7"/>
    <w:rsid w:val="0008279E"/>
    <w:rsid w:val="000A0CB3"/>
    <w:rsid w:val="000B64D1"/>
    <w:rsid w:val="000C30FB"/>
    <w:rsid w:val="000F6F30"/>
    <w:rsid w:val="00113E16"/>
    <w:rsid w:val="001349F3"/>
    <w:rsid w:val="00153F64"/>
    <w:rsid w:val="001615A1"/>
    <w:rsid w:val="001713F6"/>
    <w:rsid w:val="00182201"/>
    <w:rsid w:val="00186495"/>
    <w:rsid w:val="00194F86"/>
    <w:rsid w:val="001A0879"/>
    <w:rsid w:val="001A55F2"/>
    <w:rsid w:val="001D4DA0"/>
    <w:rsid w:val="001E20B5"/>
    <w:rsid w:val="001F2307"/>
    <w:rsid w:val="0020484B"/>
    <w:rsid w:val="0020539A"/>
    <w:rsid w:val="00226D36"/>
    <w:rsid w:val="0023291C"/>
    <w:rsid w:val="0024434F"/>
    <w:rsid w:val="00247269"/>
    <w:rsid w:val="00253FD3"/>
    <w:rsid w:val="002828FA"/>
    <w:rsid w:val="00293B57"/>
    <w:rsid w:val="002A481C"/>
    <w:rsid w:val="002C06A4"/>
    <w:rsid w:val="00304D74"/>
    <w:rsid w:val="003205FE"/>
    <w:rsid w:val="00330757"/>
    <w:rsid w:val="003353B2"/>
    <w:rsid w:val="003447B6"/>
    <w:rsid w:val="003558C9"/>
    <w:rsid w:val="00355BC1"/>
    <w:rsid w:val="003761C3"/>
    <w:rsid w:val="00387206"/>
    <w:rsid w:val="003A3AB8"/>
    <w:rsid w:val="003A3B9E"/>
    <w:rsid w:val="003B0477"/>
    <w:rsid w:val="003B4D8B"/>
    <w:rsid w:val="003D3EBB"/>
    <w:rsid w:val="003D5E73"/>
    <w:rsid w:val="003D6E0D"/>
    <w:rsid w:val="00402AFF"/>
    <w:rsid w:val="004113FD"/>
    <w:rsid w:val="004511AB"/>
    <w:rsid w:val="0045497D"/>
    <w:rsid w:val="00456651"/>
    <w:rsid w:val="00456A77"/>
    <w:rsid w:val="00465F90"/>
    <w:rsid w:val="00475759"/>
    <w:rsid w:val="00480D66"/>
    <w:rsid w:val="004958EE"/>
    <w:rsid w:val="00495C60"/>
    <w:rsid w:val="004B77CE"/>
    <w:rsid w:val="004D3756"/>
    <w:rsid w:val="004D7FB4"/>
    <w:rsid w:val="004E2E41"/>
    <w:rsid w:val="004F3CA9"/>
    <w:rsid w:val="00531BC7"/>
    <w:rsid w:val="00561897"/>
    <w:rsid w:val="00564C1D"/>
    <w:rsid w:val="00576D9B"/>
    <w:rsid w:val="005A2706"/>
    <w:rsid w:val="005D4F8F"/>
    <w:rsid w:val="005E7D61"/>
    <w:rsid w:val="00604BE7"/>
    <w:rsid w:val="00607468"/>
    <w:rsid w:val="0061592B"/>
    <w:rsid w:val="0064023E"/>
    <w:rsid w:val="0064266C"/>
    <w:rsid w:val="00666113"/>
    <w:rsid w:val="00673489"/>
    <w:rsid w:val="006861CD"/>
    <w:rsid w:val="00686510"/>
    <w:rsid w:val="006A54C0"/>
    <w:rsid w:val="006A71B9"/>
    <w:rsid w:val="006C00DB"/>
    <w:rsid w:val="006C19BE"/>
    <w:rsid w:val="006C2CFB"/>
    <w:rsid w:val="006F5159"/>
    <w:rsid w:val="0071735D"/>
    <w:rsid w:val="007271FB"/>
    <w:rsid w:val="007302B7"/>
    <w:rsid w:val="00737B93"/>
    <w:rsid w:val="00740F72"/>
    <w:rsid w:val="0078673B"/>
    <w:rsid w:val="00794237"/>
    <w:rsid w:val="00795FC4"/>
    <w:rsid w:val="007A0D6A"/>
    <w:rsid w:val="007B34E8"/>
    <w:rsid w:val="007D231F"/>
    <w:rsid w:val="007D26D2"/>
    <w:rsid w:val="007D7126"/>
    <w:rsid w:val="007F4F61"/>
    <w:rsid w:val="007F636A"/>
    <w:rsid w:val="00866D78"/>
    <w:rsid w:val="00866FBA"/>
    <w:rsid w:val="00875E74"/>
    <w:rsid w:val="00884158"/>
    <w:rsid w:val="008B2D5E"/>
    <w:rsid w:val="008B4DE3"/>
    <w:rsid w:val="008C15A2"/>
    <w:rsid w:val="008D65C6"/>
    <w:rsid w:val="00903F4F"/>
    <w:rsid w:val="00923C47"/>
    <w:rsid w:val="00937A0D"/>
    <w:rsid w:val="009511C4"/>
    <w:rsid w:val="00960D98"/>
    <w:rsid w:val="0096151D"/>
    <w:rsid w:val="009721F8"/>
    <w:rsid w:val="00997FDA"/>
    <w:rsid w:val="009B4F50"/>
    <w:rsid w:val="009D1B7B"/>
    <w:rsid w:val="009D38A8"/>
    <w:rsid w:val="009E5091"/>
    <w:rsid w:val="00A00EAF"/>
    <w:rsid w:val="00A0163E"/>
    <w:rsid w:val="00A131AE"/>
    <w:rsid w:val="00A2310D"/>
    <w:rsid w:val="00A258C5"/>
    <w:rsid w:val="00A43603"/>
    <w:rsid w:val="00A46311"/>
    <w:rsid w:val="00A637A7"/>
    <w:rsid w:val="00A65290"/>
    <w:rsid w:val="00A84613"/>
    <w:rsid w:val="00AA15B7"/>
    <w:rsid w:val="00AF6523"/>
    <w:rsid w:val="00B1128C"/>
    <w:rsid w:val="00B24311"/>
    <w:rsid w:val="00B30060"/>
    <w:rsid w:val="00B32236"/>
    <w:rsid w:val="00B338E4"/>
    <w:rsid w:val="00B33CAF"/>
    <w:rsid w:val="00B6638A"/>
    <w:rsid w:val="00B725A5"/>
    <w:rsid w:val="00B9443A"/>
    <w:rsid w:val="00B947D5"/>
    <w:rsid w:val="00BC4EE1"/>
    <w:rsid w:val="00BF6C1E"/>
    <w:rsid w:val="00C16BA3"/>
    <w:rsid w:val="00C2718B"/>
    <w:rsid w:val="00C36994"/>
    <w:rsid w:val="00C75484"/>
    <w:rsid w:val="00C761C5"/>
    <w:rsid w:val="00CC50E3"/>
    <w:rsid w:val="00CC5CAF"/>
    <w:rsid w:val="00CD4E8C"/>
    <w:rsid w:val="00CE1B8F"/>
    <w:rsid w:val="00CE49B1"/>
    <w:rsid w:val="00CF0B20"/>
    <w:rsid w:val="00CF1F2D"/>
    <w:rsid w:val="00D04059"/>
    <w:rsid w:val="00D07953"/>
    <w:rsid w:val="00D07C97"/>
    <w:rsid w:val="00D1762B"/>
    <w:rsid w:val="00D40731"/>
    <w:rsid w:val="00D517B0"/>
    <w:rsid w:val="00D72351"/>
    <w:rsid w:val="00D84979"/>
    <w:rsid w:val="00D87180"/>
    <w:rsid w:val="00D87854"/>
    <w:rsid w:val="00D93956"/>
    <w:rsid w:val="00DA4994"/>
    <w:rsid w:val="00DD0485"/>
    <w:rsid w:val="00DD6318"/>
    <w:rsid w:val="00DD6E00"/>
    <w:rsid w:val="00E20690"/>
    <w:rsid w:val="00E311B8"/>
    <w:rsid w:val="00E51C33"/>
    <w:rsid w:val="00E858C5"/>
    <w:rsid w:val="00E90B3B"/>
    <w:rsid w:val="00E920F5"/>
    <w:rsid w:val="00EB58D8"/>
    <w:rsid w:val="00EB6D8D"/>
    <w:rsid w:val="00EC4920"/>
    <w:rsid w:val="00EE4A6B"/>
    <w:rsid w:val="00EF15A0"/>
    <w:rsid w:val="00EF31D0"/>
    <w:rsid w:val="00EF4123"/>
    <w:rsid w:val="00EF5994"/>
    <w:rsid w:val="00F533AC"/>
    <w:rsid w:val="00F7689C"/>
    <w:rsid w:val="00F81086"/>
    <w:rsid w:val="00F85C09"/>
    <w:rsid w:val="00F905FF"/>
    <w:rsid w:val="00F94424"/>
    <w:rsid w:val="00F94DAC"/>
    <w:rsid w:val="00F97D18"/>
    <w:rsid w:val="00FA4681"/>
    <w:rsid w:val="00FC04C6"/>
    <w:rsid w:val="00FC1A48"/>
    <w:rsid w:val="00FD3562"/>
    <w:rsid w:val="00FD43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BF0034"/>
  <w15:chartTrackingRefBased/>
  <w15:docId w15:val="{E3A64875-5D19-4073-BC1D-70AC04B2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C4EE1"/>
    <w:pPr>
      <w:keepLines/>
      <w:spacing w:after="240" w:line="240" w:lineRule="auto"/>
    </w:pPr>
    <w:rPr>
      <w:rFonts w:ascii="Verdana" w:hAnsi="Verdana"/>
      <w:sz w:val="20"/>
    </w:rPr>
  </w:style>
  <w:style w:type="paragraph" w:styleId="Kop1">
    <w:name w:val="heading 1"/>
    <w:basedOn w:val="Standaard"/>
    <w:next w:val="Standaard"/>
    <w:link w:val="Kop1Char"/>
    <w:uiPriority w:val="9"/>
    <w:qFormat/>
    <w:rsid w:val="000676F7"/>
    <w:pPr>
      <w:keepNext/>
      <w:widowControl w:val="0"/>
      <w:numPr>
        <w:numId w:val="11"/>
      </w:numPr>
      <w:tabs>
        <w:tab w:val="left" w:pos="851"/>
      </w:tabs>
      <w:spacing w:before="480"/>
      <w:ind w:left="851" w:hanging="851"/>
      <w:outlineLvl w:val="0"/>
    </w:pPr>
    <w:rPr>
      <w:rFonts w:eastAsiaTheme="majorEastAsia" w:cstheme="majorBidi"/>
      <w:b/>
      <w:color w:val="808080" w:themeColor="background1" w:themeShade="80"/>
      <w:sz w:val="24"/>
      <w:szCs w:val="32"/>
    </w:rPr>
  </w:style>
  <w:style w:type="paragraph" w:styleId="Kop2">
    <w:name w:val="heading 2"/>
    <w:basedOn w:val="Kop1"/>
    <w:next w:val="Standaard"/>
    <w:link w:val="Kop2Char"/>
    <w:uiPriority w:val="9"/>
    <w:unhideWhenUsed/>
    <w:qFormat/>
    <w:rsid w:val="000676F7"/>
    <w:pPr>
      <w:numPr>
        <w:ilvl w:val="1"/>
      </w:numPr>
      <w:ind w:left="851" w:hanging="851"/>
      <w:outlineLvl w:val="1"/>
    </w:pPr>
    <w:rPr>
      <w:sz w:val="22"/>
      <w:szCs w:val="26"/>
    </w:rPr>
  </w:style>
  <w:style w:type="paragraph" w:styleId="Kop3">
    <w:name w:val="heading 3"/>
    <w:basedOn w:val="Kop2"/>
    <w:next w:val="Standaard"/>
    <w:link w:val="Kop3Char"/>
    <w:uiPriority w:val="9"/>
    <w:unhideWhenUsed/>
    <w:qFormat/>
    <w:rsid w:val="006F5159"/>
    <w:pPr>
      <w:numPr>
        <w:ilvl w:val="2"/>
      </w:numPr>
      <w:ind w:left="851" w:hanging="851"/>
      <w:outlineLvl w:val="2"/>
    </w:pPr>
    <w:rPr>
      <w:sz w:val="20"/>
      <w:szCs w:val="24"/>
    </w:rPr>
  </w:style>
  <w:style w:type="paragraph" w:styleId="Kop4">
    <w:name w:val="heading 4"/>
    <w:basedOn w:val="Standaard"/>
    <w:next w:val="Standaard"/>
    <w:link w:val="Kop4Char"/>
    <w:uiPriority w:val="9"/>
    <w:semiHidden/>
    <w:unhideWhenUsed/>
    <w:rsid w:val="00EE4A6B"/>
    <w:pPr>
      <w:keepNext/>
      <w:numPr>
        <w:ilvl w:val="3"/>
        <w:numId w:val="11"/>
      </w:numPr>
      <w:spacing w:before="40" w:after="0"/>
      <w:outlineLvl w:val="3"/>
    </w:pPr>
    <w:rPr>
      <w:rFonts w:asciiTheme="majorHAnsi" w:eastAsiaTheme="majorEastAsia" w:hAnsiTheme="majorHAnsi" w:cstheme="majorBidi"/>
      <w:i/>
      <w:iCs/>
      <w:color w:val="C26F0A" w:themeColor="accent1" w:themeShade="BF"/>
    </w:rPr>
  </w:style>
  <w:style w:type="paragraph" w:styleId="Kop5">
    <w:name w:val="heading 5"/>
    <w:basedOn w:val="Standaard"/>
    <w:next w:val="Standaard"/>
    <w:link w:val="Kop5Char"/>
    <w:uiPriority w:val="9"/>
    <w:semiHidden/>
    <w:unhideWhenUsed/>
    <w:qFormat/>
    <w:rsid w:val="00EE4A6B"/>
    <w:pPr>
      <w:keepNext/>
      <w:numPr>
        <w:ilvl w:val="4"/>
        <w:numId w:val="11"/>
      </w:numPr>
      <w:spacing w:before="40" w:after="0"/>
      <w:outlineLvl w:val="4"/>
    </w:pPr>
    <w:rPr>
      <w:rFonts w:asciiTheme="majorHAnsi" w:eastAsiaTheme="majorEastAsia" w:hAnsiTheme="majorHAnsi" w:cstheme="majorBidi"/>
      <w:color w:val="C26F0A" w:themeColor="accent1" w:themeShade="BF"/>
    </w:rPr>
  </w:style>
  <w:style w:type="paragraph" w:styleId="Kop6">
    <w:name w:val="heading 6"/>
    <w:basedOn w:val="Standaard"/>
    <w:next w:val="Standaard"/>
    <w:link w:val="Kop6Char"/>
    <w:uiPriority w:val="9"/>
    <w:semiHidden/>
    <w:unhideWhenUsed/>
    <w:qFormat/>
    <w:rsid w:val="00EE4A6B"/>
    <w:pPr>
      <w:keepNext/>
      <w:numPr>
        <w:ilvl w:val="5"/>
        <w:numId w:val="11"/>
      </w:numPr>
      <w:spacing w:before="40" w:after="0"/>
      <w:outlineLvl w:val="5"/>
    </w:pPr>
    <w:rPr>
      <w:rFonts w:asciiTheme="majorHAnsi" w:eastAsiaTheme="majorEastAsia" w:hAnsiTheme="majorHAnsi" w:cstheme="majorBidi"/>
      <w:color w:val="814A07" w:themeColor="accent1" w:themeShade="7F"/>
    </w:rPr>
  </w:style>
  <w:style w:type="paragraph" w:styleId="Kop7">
    <w:name w:val="heading 7"/>
    <w:basedOn w:val="Standaard"/>
    <w:next w:val="Standaard"/>
    <w:link w:val="Kop7Char"/>
    <w:uiPriority w:val="9"/>
    <w:semiHidden/>
    <w:unhideWhenUsed/>
    <w:qFormat/>
    <w:rsid w:val="00EE4A6B"/>
    <w:pPr>
      <w:keepNext/>
      <w:numPr>
        <w:ilvl w:val="6"/>
        <w:numId w:val="11"/>
      </w:numPr>
      <w:spacing w:before="40" w:after="0"/>
      <w:outlineLvl w:val="6"/>
    </w:pPr>
    <w:rPr>
      <w:rFonts w:asciiTheme="majorHAnsi" w:eastAsiaTheme="majorEastAsia" w:hAnsiTheme="majorHAnsi" w:cstheme="majorBidi"/>
      <w:i/>
      <w:iCs/>
      <w:color w:val="814A07" w:themeColor="accent1" w:themeShade="7F"/>
    </w:rPr>
  </w:style>
  <w:style w:type="paragraph" w:styleId="Kop8">
    <w:name w:val="heading 8"/>
    <w:basedOn w:val="Standaard"/>
    <w:next w:val="Standaard"/>
    <w:link w:val="Kop8Char"/>
    <w:uiPriority w:val="9"/>
    <w:semiHidden/>
    <w:unhideWhenUsed/>
    <w:qFormat/>
    <w:rsid w:val="00EE4A6B"/>
    <w:pPr>
      <w:keepNext/>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E4A6B"/>
    <w:pPr>
      <w:keepNext/>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rsid w:val="000676F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76F7"/>
    <w:rPr>
      <w:rFonts w:ascii="Verdana" w:eastAsiaTheme="majorEastAsia" w:hAnsi="Verdana" w:cstheme="majorBidi"/>
      <w:b/>
      <w:color w:val="808080" w:themeColor="background1" w:themeShade="80"/>
      <w:sz w:val="24"/>
      <w:szCs w:val="32"/>
    </w:rPr>
  </w:style>
  <w:style w:type="character" w:customStyle="1" w:styleId="Kop2Char">
    <w:name w:val="Kop 2 Char"/>
    <w:basedOn w:val="Standaardalinea-lettertype"/>
    <w:link w:val="Kop2"/>
    <w:uiPriority w:val="9"/>
    <w:rsid w:val="000676F7"/>
    <w:rPr>
      <w:rFonts w:ascii="Verdana" w:eastAsiaTheme="majorEastAsia" w:hAnsi="Verdana" w:cstheme="majorBidi"/>
      <w:b/>
      <w:color w:val="808080" w:themeColor="background1" w:themeShade="80"/>
      <w:szCs w:val="26"/>
    </w:rPr>
  </w:style>
  <w:style w:type="character" w:customStyle="1" w:styleId="Kop3Char">
    <w:name w:val="Kop 3 Char"/>
    <w:basedOn w:val="Standaardalinea-lettertype"/>
    <w:link w:val="Kop3"/>
    <w:uiPriority w:val="9"/>
    <w:rsid w:val="006F5159"/>
    <w:rPr>
      <w:rFonts w:ascii="Verdana" w:eastAsiaTheme="majorEastAsia" w:hAnsi="Verdana" w:cstheme="majorBidi"/>
      <w:b/>
      <w:sz w:val="20"/>
      <w:szCs w:val="24"/>
    </w:rPr>
  </w:style>
  <w:style w:type="character" w:customStyle="1" w:styleId="Kop4Char">
    <w:name w:val="Kop 4 Char"/>
    <w:basedOn w:val="Standaardalinea-lettertype"/>
    <w:link w:val="Kop4"/>
    <w:uiPriority w:val="9"/>
    <w:semiHidden/>
    <w:rsid w:val="00EE4A6B"/>
    <w:rPr>
      <w:rFonts w:asciiTheme="majorHAnsi" w:eastAsiaTheme="majorEastAsia" w:hAnsiTheme="majorHAnsi" w:cstheme="majorBidi"/>
      <w:i/>
      <w:iCs/>
      <w:color w:val="C26F0A" w:themeColor="accent1" w:themeShade="BF"/>
      <w:sz w:val="24"/>
    </w:rPr>
  </w:style>
  <w:style w:type="character" w:customStyle="1" w:styleId="Kop5Char">
    <w:name w:val="Kop 5 Char"/>
    <w:basedOn w:val="Standaardalinea-lettertype"/>
    <w:link w:val="Kop5"/>
    <w:uiPriority w:val="9"/>
    <w:semiHidden/>
    <w:rsid w:val="00EE4A6B"/>
    <w:rPr>
      <w:rFonts w:asciiTheme="majorHAnsi" w:eastAsiaTheme="majorEastAsia" w:hAnsiTheme="majorHAnsi" w:cstheme="majorBidi"/>
      <w:color w:val="C26F0A" w:themeColor="accent1" w:themeShade="BF"/>
      <w:sz w:val="24"/>
    </w:rPr>
  </w:style>
  <w:style w:type="character" w:customStyle="1" w:styleId="Kop6Char">
    <w:name w:val="Kop 6 Char"/>
    <w:basedOn w:val="Standaardalinea-lettertype"/>
    <w:link w:val="Kop6"/>
    <w:uiPriority w:val="9"/>
    <w:semiHidden/>
    <w:rsid w:val="00EE4A6B"/>
    <w:rPr>
      <w:rFonts w:asciiTheme="majorHAnsi" w:eastAsiaTheme="majorEastAsia" w:hAnsiTheme="majorHAnsi" w:cstheme="majorBidi"/>
      <w:color w:val="814A07" w:themeColor="accent1" w:themeShade="7F"/>
      <w:sz w:val="24"/>
    </w:rPr>
  </w:style>
  <w:style w:type="character" w:customStyle="1" w:styleId="Kop7Char">
    <w:name w:val="Kop 7 Char"/>
    <w:basedOn w:val="Standaardalinea-lettertype"/>
    <w:link w:val="Kop7"/>
    <w:uiPriority w:val="9"/>
    <w:semiHidden/>
    <w:rsid w:val="00EE4A6B"/>
    <w:rPr>
      <w:rFonts w:asciiTheme="majorHAnsi" w:eastAsiaTheme="majorEastAsia" w:hAnsiTheme="majorHAnsi" w:cstheme="majorBidi"/>
      <w:i/>
      <w:iCs/>
      <w:color w:val="814A07" w:themeColor="accent1" w:themeShade="7F"/>
      <w:sz w:val="24"/>
    </w:rPr>
  </w:style>
  <w:style w:type="character" w:customStyle="1" w:styleId="Kop8Char">
    <w:name w:val="Kop 8 Char"/>
    <w:basedOn w:val="Standaardalinea-lettertype"/>
    <w:link w:val="Kop8"/>
    <w:uiPriority w:val="9"/>
    <w:semiHidden/>
    <w:rsid w:val="00EE4A6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E4A6B"/>
    <w:rPr>
      <w:rFonts w:asciiTheme="majorHAnsi" w:eastAsiaTheme="majorEastAsia" w:hAnsiTheme="majorHAnsi" w:cstheme="majorBidi"/>
      <w:i/>
      <w:iCs/>
      <w:color w:val="272727" w:themeColor="text1" w:themeTint="D8"/>
      <w:sz w:val="21"/>
      <w:szCs w:val="21"/>
    </w:rPr>
  </w:style>
  <w:style w:type="paragraph" w:customStyle="1" w:styleId="Kop0">
    <w:name w:val="Kop 0"/>
    <w:basedOn w:val="Kop1"/>
    <w:next w:val="Standaard"/>
    <w:qFormat/>
    <w:rsid w:val="009B4F50"/>
    <w:pPr>
      <w:numPr>
        <w:numId w:val="0"/>
      </w:numPr>
      <w:tabs>
        <w:tab w:val="right" w:pos="8901"/>
      </w:tabs>
    </w:pPr>
  </w:style>
  <w:style w:type="paragraph" w:customStyle="1" w:styleId="Kop2directnaKop1">
    <w:name w:val="Kop 2 direct na Kop 1"/>
    <w:basedOn w:val="Kop2"/>
    <w:next w:val="Standaard"/>
    <w:qFormat/>
    <w:rsid w:val="009721F8"/>
    <w:pPr>
      <w:spacing w:before="240"/>
    </w:pPr>
  </w:style>
  <w:style w:type="paragraph" w:customStyle="1" w:styleId="Kop3directnaKop2">
    <w:name w:val="Kop 3 direct na Kop 2"/>
    <w:basedOn w:val="Kop3"/>
    <w:next w:val="Standaard"/>
    <w:qFormat/>
    <w:rsid w:val="009721F8"/>
    <w:pPr>
      <w:tabs>
        <w:tab w:val="right" w:pos="8901"/>
      </w:tabs>
      <w:spacing w:before="240"/>
    </w:pPr>
  </w:style>
  <w:style w:type="paragraph" w:styleId="Inhopg1">
    <w:name w:val="toc 1"/>
    <w:basedOn w:val="Standaard"/>
    <w:next w:val="Standaard"/>
    <w:autoRedefine/>
    <w:uiPriority w:val="39"/>
    <w:unhideWhenUsed/>
    <w:rsid w:val="009B4F50"/>
    <w:pPr>
      <w:tabs>
        <w:tab w:val="left" w:pos="851"/>
        <w:tab w:val="right" w:leader="dot" w:pos="8891"/>
      </w:tabs>
      <w:spacing w:before="240" w:after="0"/>
      <w:ind w:left="851" w:hanging="851"/>
    </w:pPr>
    <w:rPr>
      <w:b/>
      <w:color w:val="808080" w:themeColor="background1" w:themeShade="80"/>
    </w:rPr>
  </w:style>
  <w:style w:type="paragraph" w:styleId="Inhopg2">
    <w:name w:val="toc 2"/>
    <w:basedOn w:val="Standaard"/>
    <w:next w:val="Standaard"/>
    <w:autoRedefine/>
    <w:uiPriority w:val="39"/>
    <w:unhideWhenUsed/>
    <w:rsid w:val="009B4F50"/>
    <w:pPr>
      <w:spacing w:after="0"/>
      <w:ind w:left="851" w:hanging="851"/>
    </w:pPr>
    <w:rPr>
      <w:color w:val="808080" w:themeColor="background1" w:themeShade="80"/>
    </w:rPr>
  </w:style>
  <w:style w:type="paragraph" w:styleId="Inhopg3">
    <w:name w:val="toc 3"/>
    <w:basedOn w:val="Standaard"/>
    <w:next w:val="Standaard"/>
    <w:autoRedefine/>
    <w:uiPriority w:val="39"/>
    <w:unhideWhenUsed/>
    <w:rsid w:val="009B4F50"/>
    <w:pPr>
      <w:spacing w:after="0"/>
    </w:pPr>
    <w:rPr>
      <w:color w:val="808080" w:themeColor="background1" w:themeShade="80"/>
    </w:rPr>
  </w:style>
  <w:style w:type="paragraph" w:styleId="Lijstnummering">
    <w:name w:val="List Number"/>
    <w:basedOn w:val="Standaard"/>
    <w:uiPriority w:val="99"/>
    <w:unhideWhenUsed/>
    <w:qFormat/>
    <w:rsid w:val="007D26D2"/>
    <w:pPr>
      <w:numPr>
        <w:numId w:val="6"/>
      </w:numPr>
      <w:tabs>
        <w:tab w:val="left" w:pos="357"/>
      </w:tabs>
      <w:spacing w:before="240"/>
      <w:contextualSpacing/>
    </w:pPr>
  </w:style>
  <w:style w:type="paragraph" w:styleId="Lijstopsomteken">
    <w:name w:val="List Bullet"/>
    <w:basedOn w:val="Standaard"/>
    <w:uiPriority w:val="99"/>
    <w:unhideWhenUsed/>
    <w:qFormat/>
    <w:rsid w:val="00FD3562"/>
    <w:pPr>
      <w:numPr>
        <w:numId w:val="1"/>
      </w:numPr>
      <w:tabs>
        <w:tab w:val="left" w:pos="357"/>
      </w:tabs>
      <w:spacing w:before="240"/>
      <w:contextualSpacing/>
    </w:pPr>
  </w:style>
  <w:style w:type="paragraph" w:styleId="Voetnoottekst">
    <w:name w:val="footnote text"/>
    <w:basedOn w:val="Standaard"/>
    <w:link w:val="VoetnoottekstChar"/>
    <w:uiPriority w:val="99"/>
    <w:semiHidden/>
    <w:unhideWhenUsed/>
    <w:rsid w:val="00456A77"/>
    <w:pPr>
      <w:tabs>
        <w:tab w:val="left" w:pos="357"/>
      </w:tabs>
      <w:ind w:left="357" w:hanging="357"/>
    </w:pPr>
    <w:rPr>
      <w:szCs w:val="20"/>
    </w:rPr>
  </w:style>
  <w:style w:type="character" w:customStyle="1" w:styleId="VoetnoottekstChar">
    <w:name w:val="Voetnoottekst Char"/>
    <w:basedOn w:val="Standaardalinea-lettertype"/>
    <w:link w:val="Voetnoottekst"/>
    <w:uiPriority w:val="99"/>
    <w:semiHidden/>
    <w:rsid w:val="00456A77"/>
    <w:rPr>
      <w:rFonts w:ascii="Arial" w:hAnsi="Arial"/>
      <w:sz w:val="20"/>
      <w:szCs w:val="20"/>
    </w:rPr>
  </w:style>
  <w:style w:type="paragraph" w:styleId="Koptekst">
    <w:name w:val="header"/>
    <w:basedOn w:val="Standaard"/>
    <w:link w:val="KoptekstChar"/>
    <w:uiPriority w:val="99"/>
    <w:unhideWhenUsed/>
    <w:rsid w:val="00EF5994"/>
    <w:pPr>
      <w:tabs>
        <w:tab w:val="center" w:pos="4536"/>
        <w:tab w:val="right" w:pos="9072"/>
      </w:tabs>
      <w:spacing w:after="0"/>
    </w:pPr>
    <w:rPr>
      <w:color w:val="808080" w:themeColor="background1" w:themeShade="80"/>
      <w:sz w:val="16"/>
    </w:rPr>
  </w:style>
  <w:style w:type="character" w:customStyle="1" w:styleId="KoptekstChar">
    <w:name w:val="Koptekst Char"/>
    <w:basedOn w:val="Standaardalinea-lettertype"/>
    <w:link w:val="Koptekst"/>
    <w:uiPriority w:val="99"/>
    <w:rsid w:val="00EF5994"/>
    <w:rPr>
      <w:rFonts w:ascii="Verdana" w:hAnsi="Verdana"/>
      <w:color w:val="808080" w:themeColor="background1" w:themeShade="80"/>
      <w:sz w:val="16"/>
    </w:rPr>
  </w:style>
  <w:style w:type="paragraph" w:styleId="Voettekst">
    <w:name w:val="footer"/>
    <w:basedOn w:val="Standaard"/>
    <w:link w:val="VoettekstChar"/>
    <w:uiPriority w:val="99"/>
    <w:unhideWhenUsed/>
    <w:rsid w:val="00D40731"/>
    <w:pPr>
      <w:tabs>
        <w:tab w:val="center" w:pos="4536"/>
        <w:tab w:val="right" w:pos="9072"/>
      </w:tabs>
      <w:spacing w:after="0"/>
      <w:jc w:val="center"/>
    </w:pPr>
    <w:rPr>
      <w:color w:val="808080" w:themeColor="background1" w:themeShade="80"/>
      <w:sz w:val="16"/>
    </w:rPr>
  </w:style>
  <w:style w:type="character" w:customStyle="1" w:styleId="VoettekstChar">
    <w:name w:val="Voettekst Char"/>
    <w:basedOn w:val="Standaardalinea-lettertype"/>
    <w:link w:val="Voettekst"/>
    <w:uiPriority w:val="99"/>
    <w:rsid w:val="00D40731"/>
    <w:rPr>
      <w:rFonts w:ascii="Verdana" w:hAnsi="Verdana"/>
      <w:color w:val="808080" w:themeColor="background1" w:themeShade="80"/>
      <w:sz w:val="16"/>
    </w:rPr>
  </w:style>
  <w:style w:type="character" w:styleId="Voetnootmarkering">
    <w:name w:val="footnote reference"/>
    <w:basedOn w:val="Standaardalinea-lettertype"/>
    <w:uiPriority w:val="99"/>
    <w:semiHidden/>
    <w:unhideWhenUsed/>
    <w:rsid w:val="00456A77"/>
    <w:rPr>
      <w:vertAlign w:val="superscript"/>
    </w:rPr>
  </w:style>
  <w:style w:type="paragraph" w:styleId="Titel">
    <w:name w:val="Title"/>
    <w:basedOn w:val="Standaard"/>
    <w:next w:val="Standaard"/>
    <w:link w:val="TitelChar"/>
    <w:uiPriority w:val="10"/>
    <w:qFormat/>
    <w:rsid w:val="009B4F50"/>
    <w:pPr>
      <w:contextualSpacing/>
      <w:jc w:val="right"/>
    </w:pPr>
    <w:rPr>
      <w:rFonts w:eastAsiaTheme="majorEastAsia" w:cstheme="majorBidi"/>
      <w:b/>
      <w:smallCaps/>
      <w:color w:val="808080" w:themeColor="background1" w:themeShade="80"/>
      <w:spacing w:val="-10"/>
      <w:kern w:val="28"/>
      <w:sz w:val="40"/>
      <w:szCs w:val="56"/>
    </w:rPr>
  </w:style>
  <w:style w:type="character" w:customStyle="1" w:styleId="TitelChar">
    <w:name w:val="Titel Char"/>
    <w:basedOn w:val="Standaardalinea-lettertype"/>
    <w:link w:val="Titel"/>
    <w:uiPriority w:val="10"/>
    <w:rsid w:val="009B4F50"/>
    <w:rPr>
      <w:rFonts w:ascii="Verdana" w:eastAsiaTheme="majorEastAsia" w:hAnsi="Verdana" w:cstheme="majorBidi"/>
      <w:b/>
      <w:smallCaps/>
      <w:color w:val="808080" w:themeColor="background1" w:themeShade="80"/>
      <w:spacing w:val="-10"/>
      <w:kern w:val="28"/>
      <w:sz w:val="40"/>
      <w:szCs w:val="56"/>
    </w:rPr>
  </w:style>
  <w:style w:type="paragraph" w:customStyle="1" w:styleId="Subtitel">
    <w:name w:val="Subtitel"/>
    <w:basedOn w:val="Standaard"/>
    <w:next w:val="Standaard"/>
    <w:qFormat/>
    <w:rsid w:val="009B4F50"/>
    <w:pPr>
      <w:jc w:val="right"/>
    </w:pPr>
    <w:rPr>
      <w:rFonts w:cs="Arial"/>
      <w:color w:val="808080" w:themeColor="background1" w:themeShade="80"/>
      <w:sz w:val="32"/>
      <w:szCs w:val="32"/>
    </w:rPr>
  </w:style>
  <w:style w:type="character" w:customStyle="1" w:styleId="Vet">
    <w:name w:val="Vet"/>
    <w:basedOn w:val="Standaardalinea-lettertype"/>
    <w:uiPriority w:val="1"/>
    <w:qFormat/>
    <w:rsid w:val="00330757"/>
    <w:rPr>
      <w:b/>
    </w:rPr>
  </w:style>
  <w:style w:type="character" w:customStyle="1" w:styleId="Cursief">
    <w:name w:val="Cursief"/>
    <w:basedOn w:val="Vet"/>
    <w:uiPriority w:val="1"/>
    <w:qFormat/>
    <w:rsid w:val="00330757"/>
    <w:rPr>
      <w:b w:val="0"/>
      <w:i/>
    </w:rPr>
  </w:style>
  <w:style w:type="character" w:styleId="Hyperlink">
    <w:name w:val="Hyperlink"/>
    <w:basedOn w:val="Standaardalinea-lettertype"/>
    <w:uiPriority w:val="99"/>
    <w:unhideWhenUsed/>
    <w:rsid w:val="0020484B"/>
    <w:rPr>
      <w:color w:val="0563C1" w:themeColor="hyperlink"/>
      <w:u w:val="single"/>
    </w:rPr>
  </w:style>
  <w:style w:type="character" w:styleId="Onopgelostemelding">
    <w:name w:val="Unresolved Mention"/>
    <w:basedOn w:val="Standaardalinea-lettertype"/>
    <w:uiPriority w:val="99"/>
    <w:semiHidden/>
    <w:unhideWhenUsed/>
    <w:rsid w:val="00204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0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Desktop\Kleine%20opdracht%20met%20voorblad%20Campus%20SJB.dotx" TargetMode="External"/></Relationships>
</file>

<file path=word/theme/theme1.xml><?xml version="1.0" encoding="utf-8"?>
<a:theme xmlns:a="http://schemas.openxmlformats.org/drawingml/2006/main" name="Kantoorthema">
  <a:themeElements>
    <a:clrScheme name="Campus Sint-Jan Berchmans">
      <a:dk1>
        <a:sysClr val="windowText" lastClr="000000"/>
      </a:dk1>
      <a:lt1>
        <a:sysClr val="window" lastClr="FFFFFF"/>
      </a:lt1>
      <a:dk2>
        <a:srgbClr val="7F7F7F"/>
      </a:dk2>
      <a:lt2>
        <a:srgbClr val="E7E6E6"/>
      </a:lt2>
      <a:accent1>
        <a:srgbClr val="F3941F"/>
      </a:accent1>
      <a:accent2>
        <a:srgbClr val="BED753"/>
      </a:accent2>
      <a:accent3>
        <a:srgbClr val="8DB0D2"/>
      </a:accent3>
      <a:accent4>
        <a:srgbClr val="949292"/>
      </a:accent4>
      <a:accent5>
        <a:srgbClr val="403E3B"/>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C46AD-9287-42BB-8694-97E19192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Kleine opdracht met voorblad Campus SJB.dotx</Template>
  <TotalTime>84</TotalTime>
  <Pages>3</Pages>
  <Words>568</Words>
  <Characters>3129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garvelink</dc:creator>
  <cp:keywords/>
  <dc:description/>
  <cp:lastModifiedBy>Xavier Garvelink</cp:lastModifiedBy>
  <cp:revision>73</cp:revision>
  <dcterms:created xsi:type="dcterms:W3CDTF">2021-09-10T11:10:00Z</dcterms:created>
  <dcterms:modified xsi:type="dcterms:W3CDTF">2021-09-28T05:43:00Z</dcterms:modified>
</cp:coreProperties>
</file>